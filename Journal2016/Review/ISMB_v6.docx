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right="3502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41.229980pt;margin-top:-4.086020pt;width:54.085901pt;height:54.085901pt;mso-position-horizontal-relative:page;mso-position-vertical-relative:paragraph;z-index:-1245" coordorigin="10825,-82" coordsize="1082,1082">
            <v:group style="position:absolute;left:10826;top:-81;width:1080;height:1080" coordorigin="10826,-81" coordsize="1080,1080">
              <v:shape style="position:absolute;left:10826;top:-81;width:1080;height:1080" coordorigin="10826,-81" coordsize="1080,1080" path="m10826,999l11905,999,11905,-81,10826,-81,10826,999e" filled="t" fillcolor="#77787B" stroked="f">
                <v:path arrowok="t"/>
                <v:fill/>
              </v:shape>
            </v:group>
            <v:group style="position:absolute;left:10967;top:742;width:799;height:128" coordorigin="10967,742" coordsize="799,128">
              <v:shape style="position:absolute;left:10967;top:742;width:799;height:128" coordorigin="10967,742" coordsize="799,128" path="m11634,866l11631,866,11633,866,11634,866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0,751l11514,751,11517,754,11521,757,11521,773,11521,786,11521,805,11520,825,11520,845,11520,866,11564,866,11564,860,11551,858,11541,858,11541,832,11541,812,11541,792,11541,772,11542,752,11582,752,11580,751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2,752l11542,752,11549,752,11568,761,11577,782,11566,800,11553,814,11565,830,11614,865,11629,866,11636,866,11714,864,11724,860,11634,860,11618,853,11600,838,11585,820,11576,805,11593,793,11600,772,11590,755,11582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674,746l11634,746,11634,751,11653,754,11656,758,11656,853,11651,860,11724,860,11726,860,11681,860,11675,856,11675,753,11678,752,11681,752,11726,752,11724,751,11701,747,11674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726,752l11683,752,11695,753,11715,759,11730,772,11739,792,11742,820,11734,840,11719,854,11696,860,11726,860,11766,793,11758,773,11744,760,11726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7,858l11541,858,11551,858,11547,858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5,746l11505,747,11505,752,11509,752,11514,751,11580,751,11570,747,11545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420,742l11362,793,11360,821,11369,841,11383,857,11402,866,11426,870,11435,869,11453,864,11456,862,11419,862,11403,853,11387,834,11384,816,11383,791,11389,770,11403,754,11426,748,11453,748,11446,745,11420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453,748l11426,748,11446,754,11460,769,11465,780,11468,798,11468,825,11461,844,11445,858,11419,862,11456,862,11469,854,11481,838,11489,815,11490,786,11481,768,11466,753,11453,748e" filled="t" fillcolor="#FFFFFF" stroked="f">
                <v:path arrowok="t"/>
                <v:fill/>
              </v:shape>
              <v:shape style="position:absolute;left:10967;top:742;width:799;height:128" coordorigin="10967,742" coordsize="799,128" path="m11147,746l11107,746,11112,752,11130,761,11143,777,11162,809,11140,841,11126,855,11106,860,11106,866,11158,866,11159,861,11154,860,11145,858,11146,850,11155,832,11167,815,11192,815,11180,797,11184,791,11176,791,11147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192,815l11167,815,11199,866,11317,866,11317,861,11313,860,11237,860,11218,853,11205,836,11192,81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6,746l11254,746,11254,750,11271,753,11275,755,11275,772,11274,842,11261,858,11237,860,11313,860,11303,858,11295,858,11295,808,11314,808,11324,805,11329,805,11329,799,11295,799,11295,753,11347,753,11346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297,857l11295,858,11303,858,11297,857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805l11324,805,11325,827,11329,827,11329,80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797l11322,799,11329,799,11329,797e" filled="t" fillcolor="#FFFFFF" stroked="f">
                <v:path arrowok="t"/>
                <v:fill/>
              </v:shape>
              <v:shape style="position:absolute;left:10967;top:742;width:799;height:128" coordorigin="10967,742" coordsize="799,128" path="m11232,746l11181,746,11181,751,11186,752,11194,752,11194,765,11181,785,11176,791,11184,791,11185,791,11189,784,11198,771,11212,757,11232,751,11232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7,753l11309,753,11331,755,11343,772,11348,772,11347,753e" filled="t" fillcolor="#FFFFFF" stroked="f">
                <v:path arrowok="t"/>
                <v:fill/>
              </v:shape>
              <v:shape style="position:absolute;left:10967;top:742;width:799;height:128" coordorigin="10967,742" coordsize="799,128" path="m11027,742l10969,793,10967,821,10975,841,10990,857,11009,866,11032,870,11042,869,11060,864,11064,862,11026,862,11010,853,10994,834,10990,816,10990,791,10996,770,11010,754,11033,748,11060,748,11052,745,11027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060,748l11033,748,11052,754,11067,769,11072,780,11075,798,11075,824,11068,844,11052,857,11026,862,11064,862,11076,854,11088,838,11095,815,11097,786,11088,767,11073,753,11060,748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w w:val="81"/>
          <w:i/>
        </w:rPr>
        <w:t>Bioin</w:t>
      </w:r>
      <w:r>
        <w:rPr>
          <w:rFonts w:ascii="Arial" w:hAnsi="Arial" w:cs="Arial" w:eastAsia="Arial"/>
          <w:sz w:val="16"/>
          <w:szCs w:val="16"/>
          <w:spacing w:val="-5"/>
          <w:w w:val="81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o</w:t>
      </w:r>
      <w:r>
        <w:rPr>
          <w:rFonts w:ascii="Arial" w:hAnsi="Arial" w:cs="Arial" w:eastAsia="Arial"/>
          <w:sz w:val="16"/>
          <w:szCs w:val="16"/>
          <w:spacing w:val="4"/>
          <w:w w:val="8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matics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tLeast"/>
        <w:ind w:left="7366" w:right="3502" w:firstLine="984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1"/>
        </w:rPr>
        <w:t>doi.10.1093/bioin</w:t>
      </w:r>
      <w:r>
        <w:rPr>
          <w:rFonts w:ascii="Arial" w:hAnsi="Arial" w:cs="Arial" w:eastAsia="Arial"/>
          <w:sz w:val="16"/>
          <w:szCs w:val="16"/>
          <w:spacing w:val="-4"/>
          <w:w w:val="81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matics/xxxxxx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ance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Access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Pu</w:t>
      </w:r>
      <w:r>
        <w:rPr>
          <w:rFonts w:ascii="Arial" w:hAnsi="Arial" w:cs="Arial" w:eastAsia="Arial"/>
          <w:sz w:val="16"/>
          <w:szCs w:val="16"/>
          <w:spacing w:val="-2"/>
          <w:w w:val="8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lication</w:t>
      </w:r>
      <w:r>
        <w:rPr>
          <w:rFonts w:ascii="Arial" w:hAnsi="Arial" w:cs="Arial" w:eastAsia="Arial"/>
          <w:sz w:val="16"/>
          <w:szCs w:val="16"/>
          <w:spacing w:val="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Date: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Month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8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ear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ISMB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2016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Proceedings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2062" w:right="7999"/>
        <w:jc w:val="both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111.095001pt;margin-top:-11.226639pt;width:413.45pt;height:.1pt;mso-position-horizontal-relative:page;mso-position-vertical-relative:paragraph;z-index:-1244" coordorigin="2222,-225" coordsize="8269,2">
            <v:shape style="position:absolute;left:2222;top:-225;width:8269;height:2" coordorigin="2222,-225" coordsize="8269,0" path="m2222,-225l10491,-225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Database</w:t>
      </w:r>
      <w:r>
        <w:rPr>
          <w:rFonts w:ascii="Arial" w:hAnsi="Arial" w:cs="Arial" w:eastAsia="Arial"/>
          <w:sz w:val="28"/>
          <w:szCs w:val="28"/>
          <w:spacing w:val="-3"/>
          <w:w w:val="8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Ontologies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&amp;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81"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8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xt</w:t>
      </w:r>
      <w:r>
        <w:rPr>
          <w:rFonts w:ascii="Arial" w:hAnsi="Arial" w:cs="Arial" w:eastAsia="Arial"/>
          <w:sz w:val="28"/>
          <w:szCs w:val="28"/>
          <w:spacing w:val="-7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mining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062" w:right="3789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r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ounding</w:t>
      </w:r>
      <w:r>
        <w:rPr>
          <w:rFonts w:ascii="Arial" w:hAnsi="Arial" w:cs="Arial" w:eastAsia="Arial"/>
          <w:sz w:val="36"/>
          <w:szCs w:val="36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36"/>
          <w:szCs w:val="36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retri</w:t>
      </w:r>
      <w:r>
        <w:rPr>
          <w:rFonts w:ascii="Arial" w:hAnsi="Arial" w:cs="Arial" w:eastAsia="Arial"/>
          <w:sz w:val="36"/>
          <w:szCs w:val="36"/>
          <w:spacing w:val="-5"/>
          <w:w w:val="100"/>
          <w:b/>
          <w:bCs/>
        </w:rPr>
        <w:t>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ving</w:t>
      </w:r>
      <w:r>
        <w:rPr>
          <w:rFonts w:ascii="Arial" w:hAnsi="Arial" w:cs="Arial" w:eastAsia="Arial"/>
          <w:sz w:val="36"/>
          <w:szCs w:val="3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biomedical</w:t>
      </w:r>
      <w:r>
        <w:rPr>
          <w:rFonts w:ascii="Arial" w:hAnsi="Arial" w:cs="Arial" w:eastAsia="Arial"/>
          <w:sz w:val="36"/>
          <w:szCs w:val="36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database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content</w:t>
      </w:r>
      <w:r>
        <w:rPr>
          <w:rFonts w:ascii="Arial" w:hAnsi="Arial" w:cs="Arial" w:eastAsia="Arial"/>
          <w:sz w:val="36"/>
          <w:szCs w:val="36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ormal</w:t>
      </w:r>
      <w:r>
        <w:rPr>
          <w:rFonts w:ascii="Arial" w:hAnsi="Arial" w:cs="Arial" w:eastAsia="Arial"/>
          <w:sz w:val="36"/>
          <w:szCs w:val="3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ontologies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7" w:after="0" w:line="240" w:lineRule="auto"/>
        <w:ind w:left="2062" w:right="590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Filipe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Santana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9"/>
        </w:rPr>
        <w:t>1,</w:t>
      </w:r>
      <w:r>
        <w:rPr>
          <w:rFonts w:ascii="Lucida Sans Unicode" w:hAnsi="Lucida Sans Unicode" w:cs="Lucida Sans Unicode" w:eastAsia="Lucida Sans Unicode"/>
          <w:sz w:val="18"/>
          <w:szCs w:val="18"/>
          <w:spacing w:val="10"/>
          <w:w w:val="74"/>
          <w:position w:val="9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Fred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Freitas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1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Stefan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hulz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475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8"/>
        </w:rPr>
        <w:t>1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Centro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mática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(CIn),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ersidade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ede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al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81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nam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uco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(UFPE),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Reci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50740-560,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azil,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39" w:lineRule="exact"/>
        <w:ind w:left="2062" w:right="45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7"/>
        </w:rPr>
        <w:t>2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Institut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für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Medizinische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0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matik,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Statistik</w:t>
      </w:r>
      <w:r>
        <w:rPr>
          <w:rFonts w:ascii="Arial" w:hAnsi="Arial" w:cs="Arial" w:eastAsia="Arial"/>
          <w:sz w:val="18"/>
          <w:szCs w:val="18"/>
          <w:spacing w:val="7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und</w:t>
      </w:r>
      <w:r>
        <w:rPr>
          <w:rFonts w:ascii="Arial" w:hAnsi="Arial" w:cs="Arial" w:eastAsia="Arial"/>
          <w:sz w:val="18"/>
          <w:szCs w:val="18"/>
          <w:spacing w:val="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Dokumentation,</w:t>
      </w:r>
      <w:r>
        <w:rPr>
          <w:rFonts w:ascii="Arial" w:hAnsi="Arial" w:cs="Arial" w:eastAsia="Arial"/>
          <w:sz w:val="18"/>
          <w:szCs w:val="18"/>
          <w:spacing w:val="1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ersität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az,</w:t>
      </w:r>
      <w:r>
        <w:rPr>
          <w:rFonts w:ascii="Arial" w:hAnsi="Arial" w:cs="Arial" w:eastAsia="Arial"/>
          <w:sz w:val="18"/>
          <w:szCs w:val="18"/>
          <w:spacing w:val="5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8036,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8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ust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ia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62" w:right="8704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Lucida Sans Unicode" w:hAnsi="Lucida Sans Unicode" w:cs="Lucida Sans Unicode" w:eastAsia="Lucida Sans Unicode"/>
          <w:sz w:val="12"/>
          <w:szCs w:val="12"/>
          <w:w w:val="79"/>
          <w:position w:val="6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  <w:spacing w:val="-28"/>
          <w:w w:val="100"/>
          <w:position w:val="6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81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whom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correspondence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should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addressed.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83" w:after="0" w:line="240" w:lineRule="auto"/>
        <w:ind w:left="2062" w:right="963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Associate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Edito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: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XXXXXXX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7913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Recei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vised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accepted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62" w:right="1093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Abstract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2062" w:right="347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Moti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ation:</w:t>
      </w:r>
      <w:r>
        <w:rPr>
          <w:rFonts w:ascii="Arial" w:hAnsi="Arial" w:cs="Arial" w:eastAsia="Arial"/>
          <w:sz w:val="18"/>
          <w:szCs w:val="18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Current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biomedical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pretation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approaches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not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er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suppo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user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content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ed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from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requentl</w:t>
      </w:r>
      <w:r>
        <w:rPr>
          <w:rFonts w:ascii="Arial" w:hAnsi="Arial" w:cs="Arial" w:eastAsia="Arial"/>
          <w:sz w:val="18"/>
          <w:szCs w:val="18"/>
          <w:spacing w:val="-18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process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ual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2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results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pretation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biased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researchers’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capabilitie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sheer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si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heterogeneity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source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technical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limitation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address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sho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tcoming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ocating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seamless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ation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content,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unde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pinned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mal-ontological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inciple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77" w:lineRule="auto"/>
        <w:ind w:left="2062" w:right="347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Results:</w:t>
      </w:r>
      <w:r>
        <w:rPr>
          <w:rFonts w:ascii="Arial" w:hAnsi="Arial" w:cs="Arial" w:eastAsia="Arial"/>
          <w:sz w:val="18"/>
          <w:szCs w:val="1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applied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approach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proteins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related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biological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process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sulphur-based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amino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acid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homocystein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demonst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ability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apply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mal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alidation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it,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reasoning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ypothetical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statements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regarding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protein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processe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molecular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activities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dysfunctional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phenotypes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xhibited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some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organism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2062" w:right="80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ailability: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.br/</w:t>
        </w:r>
        <w:r>
          <w:rPr>
            <w:rFonts w:ascii="Arial" w:hAnsi="Arial" w:cs="Arial" w:eastAsia="Arial"/>
            <w:sz w:val="18"/>
            <w:szCs w:val="18"/>
            <w:spacing w:val="-18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2062" w:right="96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Contact: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fss3@cin.ufp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top="2080" w:bottom="280" w:left="160" w:right="160"/>
          <w:headerReference w:type="default" r:id="rId5"/>
          <w:type w:val="continuous"/>
          <w:pgSz w:w="14180" w:h="20020"/>
        </w:sectPr>
      </w:pPr>
      <w:rPr/>
    </w:p>
    <w:p>
      <w:pPr>
        <w:spacing w:before="23" w:after="0" w:line="240" w:lineRule="auto"/>
        <w:ind w:left="2062" w:right="328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1.095001pt;margin-top:-12.383621pt;width:413.45pt;height:.1pt;mso-position-horizontal-relative:page;mso-position-vertical-relative:paragraph;z-index:-1243" coordorigin="2222,-248" coordsize="8269,2">
            <v:shape style="position:absolute;left:2222;top:-248;width:8269;height:2" coordorigin="2222,-248" coordsize="8269,0" path="m2222,-248l10491,-248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Hypothesis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findings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research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athering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xperiments,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publications,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(UniProt</w:t>
      </w:r>
      <w:r>
        <w:rPr>
          <w:rFonts w:ascii="Arial" w:hAnsi="Arial" w:cs="Arial" w:eastAsia="Arial"/>
          <w:sz w:val="16"/>
          <w:szCs w:val="16"/>
          <w:spacing w:val="3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Consortium,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2014)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(Cunningham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2014).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biomedical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field,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xploration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usually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manually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(partly)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tools,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e.g.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STRING</w:t>
      </w:r>
      <w:r>
        <w:rPr>
          <w:rFonts w:ascii="Arial" w:hAnsi="Arial" w:cs="Arial" w:eastAsia="Arial"/>
          <w:sz w:val="16"/>
          <w:szCs w:val="16"/>
          <w:spacing w:val="-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(Szkla-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rczyk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BLAST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(Altschul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1990).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importance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(Carnielli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2015;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Lau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3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biased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researchers’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capabilities,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sheer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heterogeneity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or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by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technical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limitations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riplet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Butler,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2011;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Lau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ambiguous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data,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non-obser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ance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crucial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problem,</w:t>
      </w:r>
      <w:r>
        <w:rPr>
          <w:rFonts w:ascii="Arial" w:hAnsi="Arial" w:cs="Arial" w:eastAsia="Arial"/>
          <w:sz w:val="16"/>
          <w:szCs w:val="16"/>
          <w:spacing w:val="3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inability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1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dataset,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processing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mass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datasets.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hand,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others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ontology-based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access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(Poggi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2008)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-related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applications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enhance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ulary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-15"/>
          <w:w w:val="8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ARQL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(Harris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Seaborne,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2013)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using,</w:t>
      </w:r>
      <w:r>
        <w:rPr>
          <w:rFonts w:ascii="Arial" w:hAnsi="Arial" w:cs="Arial" w:eastAsia="Arial"/>
          <w:sz w:val="16"/>
          <w:szCs w:val="16"/>
          <w:spacing w:val="3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ains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ability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grate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heterogeneous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mass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sources.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Other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tools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machine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learning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interpret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ontological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back-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(Lehmann,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2009).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A-based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ARQL</w:t>
      </w:r>
      <w:r>
        <w:rPr>
          <w:rFonts w:ascii="Arial" w:hAnsi="Arial" w:cs="Arial" w:eastAsia="Arial"/>
          <w:sz w:val="16"/>
          <w:szCs w:val="16"/>
          <w:spacing w:val="2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endpoints,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airly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yond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what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current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relational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(Angles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Gutierrez,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2008).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such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approaches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tion,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e.g.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finally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population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with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Here,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problem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still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sent,</w:t>
      </w:r>
      <w:r>
        <w:rPr>
          <w:rFonts w:ascii="Arial" w:hAnsi="Arial" w:cs="Arial" w:eastAsia="Arial"/>
          <w:sz w:val="16"/>
          <w:szCs w:val="16"/>
          <w:spacing w:val="1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raise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processing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costs.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machine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learning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frequently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entities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viduals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(ABox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ja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gon),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results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high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(Hustadt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2005),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-assisted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Accordingl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current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situation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(semi-)automated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sup-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port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characterized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concurrent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continuous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olution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high-quality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resources,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whereas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less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progress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seen</w:t>
      </w:r>
      <w:r>
        <w:rPr>
          <w:rFonts w:ascii="Arial" w:hAnsi="Arial" w:cs="Arial" w:eastAsia="Arial"/>
          <w:sz w:val="16"/>
          <w:szCs w:val="16"/>
          <w:spacing w:val="-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2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arding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their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usage,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perability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grounding.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Thus,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frequently</w:t>
      </w:r>
      <w:r>
        <w:rPr>
          <w:rFonts w:ascii="Arial" w:hAnsi="Arial" w:cs="Arial" w:eastAsia="Arial"/>
          <w:sz w:val="16"/>
          <w:szCs w:val="16"/>
          <w:spacing w:val="2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users,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influenced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background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Apart</w:t>
      </w:r>
      <w:r>
        <w:rPr>
          <w:rFonts w:ascii="Arial" w:hAnsi="Arial" w:cs="Arial" w:eastAsia="Arial"/>
          <w:sz w:val="16"/>
          <w:szCs w:val="16"/>
          <w:spacing w:val="3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from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that,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usage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only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right="206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restricts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applicability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justification.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formalized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084" w:right="-20"/>
        <w:jc w:val="left"/>
        <w:tabs>
          <w:tab w:pos="116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©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uthor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2016.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lished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ord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Uni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ersity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Pres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ights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rese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ed.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pe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mission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please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e-mail: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hyperlink r:id="rId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jou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nal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s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.pe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missions@ou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p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.com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ab/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49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48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47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46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108" w:right="-20"/>
        <w:jc w:val="left"/>
        <w:tabs>
          <w:tab w:pos="10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17.571877pt;width:484.184pt;height:.1pt;mso-position-horizontal-relative:page;mso-position-vertical-relative:paragraph;z-index:-1238" coordorigin="2268,351" coordsize="9684,2">
            <v:shape style="position:absolute;left:2268;top:351;width:9684;height:2" coordorigin="2268,351" coordsize="9684,0" path="m2268,351l11951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Santana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pgSz w:w="14180" w:h="20020"/>
        </w:sectPr>
      </w:pPr>
      <w:rPr/>
    </w:p>
    <w:p>
      <w:pPr>
        <w:spacing w:before="33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biomedical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vided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grate,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e,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alidate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assumptions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mainly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due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checking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ered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(Baader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2007)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classifiers,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HermiT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(Glimm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shortcoming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ocating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seamless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content,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underpinned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formal-ontological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princi-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ples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(Smith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2007),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which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enforce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other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ords,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emphasize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1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enable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(semi-)automated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understanding.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means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databases,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axiomatize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It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del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homogeneous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data,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lin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ed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(parts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of)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xisting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grounding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applied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enhance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curation,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statements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xtracted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recent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publications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recorded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can</w:t>
      </w:r>
      <w:r>
        <w:rPr>
          <w:rFonts w:ascii="Arial" w:hAnsi="Arial" w:cs="Arial" w:eastAsia="Arial"/>
          <w:sz w:val="16"/>
          <w:szCs w:val="16"/>
          <w:spacing w:val="2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ontologically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tested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inside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biological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domain.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supported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enables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rigorous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alidation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language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Query).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semantics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procedures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querying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across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eral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at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time,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thus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decreasing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gration.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"ontological</w:t>
      </w:r>
      <w:r>
        <w:rPr>
          <w:rFonts w:ascii="Arial" w:hAnsi="Arial" w:cs="Arial" w:eastAsia="Arial"/>
          <w:sz w:val="16"/>
          <w:szCs w:val="16"/>
          <w:spacing w:val="2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grounding"</w:t>
      </w:r>
      <w:r>
        <w:rPr>
          <w:rFonts w:ascii="Arial" w:hAnsi="Arial" w:cs="Arial" w:eastAsia="Arial"/>
          <w:sz w:val="16"/>
          <w:szCs w:val="16"/>
          <w:spacing w:val="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vious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formalization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ular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representations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entific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literature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(Santana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2011)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models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clinical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(Martinez-Costa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ypothesise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demonstrate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enables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werful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supported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machine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reasoning.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end,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will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analyse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subset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databases;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propose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ontology-based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fram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both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denoted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thereby;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solution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science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wledge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acquired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processed;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v)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implement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xample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real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emplar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across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databases;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(v)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alidate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xample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demonstrating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querying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becomes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simpler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use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-friendly;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(vi)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perform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xperiment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assess</w:t>
      </w:r>
      <w:r>
        <w:rPr>
          <w:rFonts w:ascii="Arial" w:hAnsi="Arial" w:cs="Arial" w:eastAsia="Arial"/>
          <w:sz w:val="16"/>
          <w:szCs w:val="16"/>
          <w:spacing w:val="1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scalability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approach.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</w:t>
      </w:r>
      <w:r>
        <w:rPr>
          <w:rFonts w:ascii="Arial" w:hAnsi="Arial" w:cs="Arial" w:eastAsia="Arial"/>
          <w:sz w:val="16"/>
          <w:szCs w:val="16"/>
          <w:spacing w:val="2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</w:t>
      </w:r>
      <w:r>
        <w:rPr>
          <w:rFonts w:ascii="Arial" w:hAnsi="Arial" w:cs="Arial" w:eastAsia="Arial"/>
          <w:sz w:val="16"/>
          <w:szCs w:val="16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addressed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Questions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(CQs)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(Gruninger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ox,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1994)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queries.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range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erlap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1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tain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model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metabolism.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UniProt,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Resource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dinators,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Ensembl,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SNOMED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4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1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Consortium,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(Hastings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2013)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(Natale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anized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upper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Bio</w:t>
      </w:r>
      <w:r>
        <w:rPr>
          <w:rFonts w:ascii="Arial" w:hAnsi="Arial" w:cs="Arial" w:eastAsia="Arial"/>
          <w:sz w:val="16"/>
          <w:szCs w:val="16"/>
          <w:spacing w:val="-12"/>
          <w:w w:val="9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opLite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Boe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08" w:right="32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108" w:right="28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mal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ormal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present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mostly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xtens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(poly-)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hierarchies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sentational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units,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named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limited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binary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centred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around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classes.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ogether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9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binary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logic-based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e.g.,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DL,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constitute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ersally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true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class-li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xpression.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nucleic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acid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nucleotides,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all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adenine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nucleotide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construction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(formal)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should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principled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criteria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(Smith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2005),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such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âŁ˜has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participantâŁ™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âŁ˜has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partâŁ™.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top-l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canonic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usually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supplied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top-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such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BFO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(Spear,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(Smith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2005),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0" w:lineRule="auto"/>
        <w:ind w:right="2011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2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distinguish</w:t>
      </w:r>
      <w:r>
        <w:rPr>
          <w:rFonts w:ascii="Arial" w:hAnsi="Arial" w:cs="Arial" w:eastAsia="Arial"/>
          <w:sz w:val="16"/>
          <w:szCs w:val="16"/>
          <w:spacing w:val="2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properly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notions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(Schulz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Jansen,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2013)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about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what</w:t>
      </w:r>
      <w:r>
        <w:rPr>
          <w:rFonts w:ascii="Arial" w:hAnsi="Arial" w:cs="Arial" w:eastAsia="Arial"/>
          <w:sz w:val="16"/>
          <w:szCs w:val="16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frequently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associated</w:t>
      </w:r>
      <w:r>
        <w:rPr>
          <w:rFonts w:ascii="Arial" w:hAnsi="Arial" w:cs="Arial" w:eastAsia="Arial"/>
          <w:sz w:val="16"/>
          <w:szCs w:val="16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only</w:t>
      </w:r>
      <w:r>
        <w:rPr>
          <w:rFonts w:ascii="Arial" w:hAnsi="Arial" w:cs="Arial" w:eastAsia="Arial"/>
          <w:sz w:val="16"/>
          <w:szCs w:val="16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true</w:t>
      </w:r>
      <w:r>
        <w:rPr>
          <w:rFonts w:ascii="Arial" w:hAnsi="Arial" w:cs="Arial" w:eastAsia="Arial"/>
          <w:sz w:val="16"/>
          <w:szCs w:val="16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ault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ardly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xpressed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ontologies.</w:t>
      </w:r>
      <w:r>
        <w:rPr>
          <w:rFonts w:ascii="Arial" w:hAnsi="Arial" w:cs="Arial" w:eastAsia="Arial"/>
          <w:sz w:val="16"/>
          <w:szCs w:val="16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arding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often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blurred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use-mention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confusion,</w:t>
      </w:r>
      <w:r>
        <w:rPr>
          <w:rFonts w:ascii="Arial" w:hAnsi="Arial" w:cs="Arial" w:eastAsia="Arial"/>
          <w:sz w:val="16"/>
          <w:szCs w:val="16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i.e.</w:t>
      </w:r>
      <w:r>
        <w:rPr>
          <w:rFonts w:ascii="Arial" w:hAnsi="Arial" w:cs="Arial" w:eastAsia="Arial"/>
          <w:sz w:val="16"/>
          <w:szCs w:val="16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mixing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items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things</w:t>
      </w:r>
      <w:r>
        <w:rPr>
          <w:rFonts w:ascii="Arial" w:hAnsi="Arial" w:cs="Arial" w:eastAsia="Arial"/>
          <w:sz w:val="16"/>
          <w:szCs w:val="16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denote.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databases,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elements</w:t>
      </w:r>
      <w:r>
        <w:rPr>
          <w:rFonts w:ascii="Arial" w:hAnsi="Arial" w:cs="Arial" w:eastAsia="Arial"/>
          <w:sz w:val="16"/>
          <w:szCs w:val="16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determined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use</w:t>
      </w:r>
      <w:r>
        <w:rPr>
          <w:rFonts w:ascii="Arial" w:hAnsi="Arial" w:cs="Arial" w:eastAsia="Arial"/>
          <w:sz w:val="16"/>
          <w:szCs w:val="16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cases</w:t>
      </w:r>
      <w:r>
        <w:rPr>
          <w:rFonts w:ascii="Arial" w:hAnsi="Arial" w:cs="Arial" w:eastAsia="Arial"/>
          <w:sz w:val="16"/>
          <w:szCs w:val="16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embedded</w:t>
      </w:r>
      <w:r>
        <w:rPr>
          <w:rFonts w:ascii="Arial" w:hAnsi="Arial" w:cs="Arial" w:eastAsia="Arial"/>
          <w:sz w:val="16"/>
          <w:szCs w:val="16"/>
          <w:spacing w:val="26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underlying</w:t>
      </w:r>
      <w:r>
        <w:rPr>
          <w:rFonts w:ascii="Arial" w:hAnsi="Arial" w:cs="Arial" w:eastAsia="Arial"/>
          <w:sz w:val="16"/>
          <w:szCs w:val="16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sch-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ema.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between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often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ormal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should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enforce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distinction:</w:t>
      </w:r>
      <w:r>
        <w:rPr>
          <w:rFonts w:ascii="Arial" w:hAnsi="Arial" w:cs="Arial" w:eastAsia="Arial"/>
          <w:sz w:val="16"/>
          <w:szCs w:val="16"/>
          <w:spacing w:val="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items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12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entities,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whereas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things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items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denote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manifold: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nothing(Schulz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33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preting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less-principled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nature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entities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circumstances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denotation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underspecified,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assuming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intuit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wn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interpreted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dingly</w:t>
      </w:r>
      <w:r>
        <w:rPr>
          <w:rFonts w:ascii="Arial" w:hAnsi="Arial" w:cs="Arial" w:eastAsia="Arial"/>
          <w:sz w:val="16"/>
          <w:szCs w:val="16"/>
          <w:spacing w:val="-6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xpected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use.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E.g.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whether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“Human"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denotes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1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‘Homo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sapiens’,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quality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object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belonging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taxon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2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2008),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population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humans.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similar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ein,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Animal"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could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Homo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biology</w:t>
      </w:r>
      <w:r>
        <w:rPr>
          <w:rFonts w:ascii="Arial" w:hAnsi="Arial" w:cs="Arial" w:eastAsia="Arial"/>
          <w:sz w:val="16"/>
          <w:szCs w:val="16"/>
          <w:spacing w:val="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xcluding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ambiguities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underline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hidden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xplicit,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such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grounding.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ularies,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benefit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As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OD</w:t>
      </w:r>
      <w:r>
        <w:rPr>
          <w:rFonts w:ascii="Arial" w:hAnsi="Arial" w:cs="Arial" w:eastAsia="Arial"/>
          <w:sz w:val="16"/>
          <w:szCs w:val="16"/>
          <w:spacing w:val="-6"/>
          <w:w w:val="9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tools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yond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what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specified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task-specific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between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ontologies.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not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standardized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ularies,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meaning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their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entire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This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what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propose.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40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Desc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iption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Logics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WL2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Logics</w:t>
      </w:r>
      <w:r>
        <w:rPr>
          <w:rFonts w:ascii="Arial" w:hAnsi="Arial" w:cs="Arial" w:eastAsia="Arial"/>
          <w:sz w:val="16"/>
          <w:szCs w:val="16"/>
          <w:spacing w:val="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(DLs)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representation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formalise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content.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classifiers,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HermiT</w:t>
      </w:r>
      <w:r>
        <w:rPr>
          <w:rFonts w:ascii="Arial" w:hAnsi="Arial" w:cs="Arial" w:eastAsia="Arial"/>
          <w:sz w:val="16"/>
          <w:szCs w:val="16"/>
          <w:spacing w:val="4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(Glimm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links,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identify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satisfiabilit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spotting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contradictory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axioms.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xpressions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(e.g.,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“all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chimps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primates"),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whereas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ABox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contain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assertions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viduals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(e.g.,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ashoo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chimp").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Semantic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eb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Standard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(W3C,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guage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5"/>
          <w:w w:val="103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(Horrocks</w:t>
      </w:r>
      <w:r>
        <w:rPr>
          <w:rFonts w:ascii="Arial" w:hAnsi="Arial" w:cs="Arial" w:eastAsia="Arial"/>
          <w:sz w:val="16"/>
          <w:szCs w:val="16"/>
          <w:spacing w:val="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2006),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complete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reasoning.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supports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binary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(called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object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properties),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together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related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9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members.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infer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taxonomic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subsumption: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forms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particular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drosophila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equally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statements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constructed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opera-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tors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WL2,</w:t>
      </w:r>
      <w:r>
        <w:rPr>
          <w:rFonts w:ascii="Arial" w:hAnsi="Arial" w:cs="Arial" w:eastAsia="Arial"/>
          <w:sz w:val="16"/>
          <w:szCs w:val="16"/>
          <w:spacing w:val="1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‘and’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conjunctions,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‘or’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disjunctions,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56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‘some’</w:t>
      </w:r>
      <w:r>
        <w:rPr>
          <w:rFonts w:ascii="Arial" w:hAnsi="Arial" w:cs="Arial" w:eastAsia="Arial"/>
          <w:sz w:val="16"/>
          <w:szCs w:val="16"/>
          <w:spacing w:val="-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xistential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restrictions,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‘only’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restrictions,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Manchester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Syntax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WL2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(Horridge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atel-Schneider,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2009)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35" w:after="0" w:line="240" w:lineRule="auto"/>
        <w:ind w:left="2108" w:right="-20"/>
        <w:jc w:val="left"/>
        <w:tabs>
          <w:tab w:pos="7120" w:val="left"/>
          <w:tab w:pos="117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6"/>
        </w:rPr>
        <w:t>(Spear,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2006)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good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practice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guidelines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(Schulz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2012).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Important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</w:r>
      <w:r>
        <w:rPr>
          <w:rFonts w:ascii="Arial" w:hAnsi="Arial" w:cs="Arial" w:eastAsia="Arial"/>
          <w:sz w:val="16"/>
          <w:szCs w:val="16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5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principles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naming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entions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(Schober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2009);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mutu-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disjoint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Quality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fundamental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ordering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ork;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and,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generally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small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set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canonical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broader</w:t>
      </w:r>
      <w:r>
        <w:rPr>
          <w:rFonts w:ascii="Arial" w:hAnsi="Arial" w:cs="Arial" w:eastAsia="Arial"/>
          <w:sz w:val="16"/>
          <w:szCs w:val="16"/>
          <w:spacing w:val="36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sense,</w:t>
      </w:r>
      <w:r>
        <w:rPr>
          <w:rFonts w:ascii="Arial" w:hAnsi="Arial" w:cs="Arial" w:eastAsia="Arial"/>
          <w:sz w:val="16"/>
          <w:szCs w:val="16"/>
          <w:spacing w:val="-2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(Rector,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2008)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57" w:lineRule="auto"/>
        <w:ind w:right="201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ork,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written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italic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binary</w:t>
      </w:r>
      <w:r>
        <w:rPr>
          <w:rFonts w:ascii="Arial" w:hAnsi="Arial" w:cs="Arial" w:eastAsia="Arial"/>
          <w:sz w:val="16"/>
          <w:szCs w:val="16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relations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WL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object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properties)</w:t>
      </w:r>
      <w:r>
        <w:rPr>
          <w:rFonts w:ascii="Arial" w:hAnsi="Arial" w:cs="Arial" w:eastAsia="Arial"/>
          <w:sz w:val="16"/>
          <w:szCs w:val="16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b/>
          <w:bCs/>
          <w:position w:val="0"/>
        </w:rPr>
        <w:t>bold</w:t>
      </w:r>
      <w:r>
        <w:rPr>
          <w:rFonts w:ascii="Arial" w:hAnsi="Arial" w:cs="Arial" w:eastAsia="Arial"/>
          <w:sz w:val="16"/>
          <w:szCs w:val="16"/>
          <w:spacing w:val="17"/>
          <w:w w:val="85"/>
          <w:b/>
          <w:bCs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4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4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4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3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062" w:right="-20"/>
        <w:jc w:val="left"/>
        <w:tabs>
          <w:tab w:pos="11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1.095001pt;margin-top:17.571877pt;width:484.184pt;height:.1pt;mso-position-horizontal-relative:page;mso-position-vertical-relative:paragraph;z-index:-1233" coordorigin="2222,351" coordsize="9684,2">
            <v:shape style="position:absolute;left:2222;top:351;width:9684;height:2" coordorigin="2222,351" coordsize="9684,0" path="m2222,351l11906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Grounding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ret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biomedical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content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headerReference w:type="default" r:id="rId9"/>
          <w:pgSz w:w="14180" w:h="20020"/>
        </w:sectPr>
      </w:pPr>
      <w:rPr/>
    </w:p>
    <w:p>
      <w:pPr>
        <w:spacing w:before="29" w:after="0" w:line="240" w:lineRule="auto"/>
        <w:ind w:left="2062" w:right="245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metabo-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lism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y).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amino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plays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role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vitamin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actor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neuronal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oxidation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enzymes.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also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bolism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sulphu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-based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amino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acids,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itamin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B6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dependent).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methionine,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reaction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cobalamin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itamin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B12)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92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yl-THF)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(Selhub,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latter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reduction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5,10-met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yl-THF</w:t>
      </w:r>
      <w:r>
        <w:rPr>
          <w:rFonts w:ascii="Arial" w:hAnsi="Arial" w:cs="Arial" w:eastAsia="Arial"/>
          <w:sz w:val="16"/>
          <w:szCs w:val="16"/>
          <w:spacing w:val="3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via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5,10-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yl-THF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enzyme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gulates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(Selhub,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1999).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reported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play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role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pathogenesis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atherosclerosis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(Muniz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hepatic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steatosis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hepatitis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infected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subjects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(Siqueira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2011).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host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bioprocesses,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</w:t>
      </w:r>
      <w:r>
        <w:rPr>
          <w:rFonts w:ascii="Arial" w:hAnsi="Arial" w:cs="Arial" w:eastAsia="Arial"/>
          <w:sz w:val="16"/>
          <w:szCs w:val="16"/>
          <w:spacing w:val="2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musculus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Homo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Gallus</w:t>
      </w:r>
      <w:r>
        <w:rPr>
          <w:rFonts w:ascii="Arial" w:hAnsi="Arial" w:cs="Arial" w:eastAsia="Arial"/>
          <w:sz w:val="16"/>
          <w:szCs w:val="16"/>
          <w:spacing w:val="3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gallus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hizosac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omyces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pombe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Oryza</w:t>
      </w:r>
      <w:r>
        <w:rPr>
          <w:rFonts w:ascii="Arial" w:hAnsi="Arial" w:cs="Arial" w:eastAsia="Arial"/>
          <w:sz w:val="16"/>
          <w:szCs w:val="16"/>
          <w:spacing w:val="1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sativa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62" w:right="184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Ontology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ouding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ocess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requires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in-depth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wledge,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insight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populated,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well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skills,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understanding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upper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principles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description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automatized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“ontologization"</w:t>
      </w:r>
      <w:r>
        <w:rPr>
          <w:rFonts w:ascii="Arial" w:hAnsi="Arial" w:cs="Arial" w:eastAsia="Arial"/>
          <w:sz w:val="16"/>
          <w:szCs w:val="16"/>
          <w:spacing w:val="-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schema</w:t>
      </w:r>
      <w:r>
        <w:rPr>
          <w:rFonts w:ascii="Arial" w:hAnsi="Arial" w:cs="Arial" w:eastAsia="Arial"/>
          <w:sz w:val="16"/>
          <w:szCs w:val="16"/>
          <w:spacing w:val="1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not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possible,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engineer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has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critically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assess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pros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competing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modelling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gies.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This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correctly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accounts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underlying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hand,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vides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eness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cases</w:t>
      </w:r>
      <w:r>
        <w:rPr>
          <w:rFonts w:ascii="Arial" w:hAnsi="Arial" w:cs="Arial" w:eastAsia="Arial"/>
          <w:sz w:val="16"/>
          <w:szCs w:val="16"/>
          <w:spacing w:val="-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(formulated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questions),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hand.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269" w:right="201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depicted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figure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8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Domain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defined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(Gruninger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ox,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1994)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(queries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introduced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section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5.4,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xplained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6.4);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more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related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selected.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UniProt,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emplification;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denotes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annotations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simbolic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entries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denote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ses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identified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going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introductory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links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op-l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relations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upper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el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Mappings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structure.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objects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subjected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ontology-inspired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y: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generally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cat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gorized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entities,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objects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connected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domain,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decided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alignments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maps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assured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by</w:t>
      </w:r>
      <w:r>
        <w:rPr>
          <w:rFonts w:ascii="Arial" w:hAnsi="Arial" w:cs="Arial" w:eastAsia="Arial"/>
          <w:sz w:val="16"/>
          <w:szCs w:val="16"/>
          <w:spacing w:val="1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Repetit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structures,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description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intracellular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identified</w:t>
      </w:r>
      <w:r>
        <w:rPr>
          <w:rFonts w:ascii="Arial" w:hAnsi="Arial" w:cs="Arial" w:eastAsia="Arial"/>
          <w:sz w:val="16"/>
          <w:szCs w:val="16"/>
          <w:spacing w:val="2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2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anization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patterns: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90" w:right="2060" w:firstLine="-20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interdependencies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relationships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between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and/or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their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types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analysed,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based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wledge.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need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wly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defined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assessed.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General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patterns</w:t>
      </w:r>
      <w:r>
        <w:rPr>
          <w:rFonts w:ascii="Arial" w:hAnsi="Arial" w:cs="Arial" w:eastAsia="Arial"/>
          <w:sz w:val="16"/>
          <w:szCs w:val="16"/>
          <w:spacing w:val="1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propa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ated</w:t>
      </w:r>
      <w:r>
        <w:rPr>
          <w:rFonts w:ascii="Arial" w:hAnsi="Arial" w:cs="Arial" w:eastAsia="Arial"/>
          <w:sz w:val="16"/>
          <w:szCs w:val="16"/>
          <w:spacing w:val="2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erall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subset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consideration;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generated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defined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0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beforehand.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407"/>
            <w:col w:w="6728"/>
          </w:cols>
        </w:sectPr>
      </w:pPr>
      <w:rPr/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245" w:right="49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4"/>
          <w:w w:val="103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2812" w:right="55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do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nded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3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2823" w:right="60" w:firstLine="-1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ov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2724" w:right="-33" w:firstLine="-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evel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2819" w:right="64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ogy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3125" w:right="372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0" w:lineRule="exact"/>
        <w:ind w:left="3000" w:right="24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left="480" w:right="46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-8" w:right="-29" w:firstLine="-8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3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ha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56" w:right="36" w:firstLine="-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opa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3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65" w:right="54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-13" w:right="-33" w:firstLine="-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ep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259" w:right="24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4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85" w:lineRule="auto"/>
        <w:ind w:left="339" w:right="2060" w:firstLine="-20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meets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answer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user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needs,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reaches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end,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user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output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ontologized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339" w:right="2060" w:firstLine="-20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Otherwise,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iterations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aluations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required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meet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alidity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According</w:t>
      </w:r>
      <w:r>
        <w:rPr>
          <w:rFonts w:ascii="Arial" w:hAnsi="Arial" w:cs="Arial" w:eastAsia="Arial"/>
          <w:sz w:val="16"/>
          <w:szCs w:val="16"/>
          <w:spacing w:val="-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3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introduce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emplifi-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cation: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Which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kinds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6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related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found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xhibit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lyaseâŁ™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participate,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xhibiting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9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entail</w:t>
      </w:r>
      <w:r>
        <w:rPr>
          <w:rFonts w:ascii="Arial" w:hAnsi="Arial" w:cs="Arial" w:eastAsia="Arial"/>
          <w:sz w:val="16"/>
          <w:szCs w:val="16"/>
          <w:spacing w:val="2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risk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oscle-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performing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proteins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found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Bos</w:t>
      </w:r>
      <w:r>
        <w:rPr>
          <w:rFonts w:ascii="Arial" w:hAnsi="Arial" w:cs="Arial" w:eastAsia="Arial"/>
          <w:sz w:val="16"/>
          <w:szCs w:val="16"/>
          <w:spacing w:val="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taurus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capability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biosynthesis?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8"/>
        </w:rPr>
        <w:t>CQs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xamples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xplore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entity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sed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proteins,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molecules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eral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anisms.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these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CQs,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identified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resources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(Section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4190" w:space="357"/>
            <w:col w:w="1280" w:space="1256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7" w:after="0" w:line="240" w:lineRule="auto"/>
        <w:ind w:left="2062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41.032013pt;margin-top:-308.786987pt;width:173.718895pt;height:300.649468pt;mso-position-horizontal-relative:page;mso-position-vertical-relative:paragraph;z-index:-1232" coordorigin="2821,-6176" coordsize="3474,6013">
            <v:group style="position:absolute;left:3158;top:-6166;width:920;height:526" coordorigin="3158,-6166" coordsize="920,526">
              <v:shape style="position:absolute;left:3158;top:-6166;width:920;height:526" coordorigin="3158,-6166" coordsize="920,526" path="m3386,-5641l3847,-5641,3868,-5642,3929,-5658,3983,-5691,4027,-5739,4058,-5799,4075,-5867,4077,-5891,4076,-5917,4063,-5990,4035,-6053,3995,-6104,3945,-6141,3887,-6162,3386,-6166,3364,-6165,3303,-6149,3250,-6115,3207,-6067,3176,-6007,3159,-5938,3158,-5914,3159,-5888,3172,-5815,3200,-5753,3240,-5702,3290,-5665,3348,-5644,3386,-5641xe" filled="f" stroked="t" strokeweight=".483281pt" strokecolor="#000000">
                <v:path arrowok="t"/>
              </v:shape>
            </v:group>
            <v:group style="position:absolute;left:3616;top:-5641;width:2;height:152" coordorigin="3616,-5641" coordsize="2,152">
              <v:shape style="position:absolute;left:3616;top:-5641;width:2;height:152" coordorigin="3616,-5641" coordsize="0,152" path="m3616,-5641l3616,-5488e" filled="f" stroked="t" strokeweight=".634306pt" strokecolor="#000000">
                <v:path arrowok="t"/>
              </v:shape>
            </v:group>
            <v:group style="position:absolute;left:3573;top:-5500;width:90;height:92" coordorigin="3573,-5500" coordsize="90,92">
              <v:shape style="position:absolute;left:3573;top:-5500;width:90;height:92" coordorigin="3573,-5500" coordsize="90,92" path="m3662,-5500l3573,-5500,3616,-5408,3662,-5500e" filled="t" fillcolor="#000000" stroked="f">
                <v:path arrowok="t"/>
                <v:fill/>
              </v:shape>
            </v:group>
            <v:group style="position:absolute;left:2943;top:-5408;width:1349;height:789" coordorigin="2943,-5408" coordsize="1349,789">
              <v:shape style="position:absolute;left:2943;top:-5408;width:1349;height:789" coordorigin="2943,-5408" coordsize="1349,789" path="m2943,-4619l4292,-4619,4292,-5408,2943,-5408,2943,-4619xe" filled="f" stroked="t" strokeweight=".483281pt" strokecolor="#000000">
                <v:path arrowok="t"/>
              </v:shape>
            </v:group>
            <v:group style="position:absolute;left:3616;top:-4619;width:2;height:152" coordorigin="3616,-4619" coordsize="2,152">
              <v:shape style="position:absolute;left:3616;top:-4619;width:2;height:152" coordorigin="3616,-4619" coordsize="0,152" path="m3616,-4619l3616,-4467e" filled="f" stroked="t" strokeweight=".634306pt" strokecolor="#000000">
                <v:path arrowok="t"/>
              </v:shape>
            </v:group>
            <v:group style="position:absolute;left:2943;top:-4389;width:1349;height:625" coordorigin="2943,-4389" coordsize="1349,625">
              <v:shape style="position:absolute;left:2943;top:-4389;width:1349;height:625" coordorigin="2943,-4389" coordsize="1349,625" path="m2943,-3764l4292,-3764,4292,-4389,2943,-4389,2943,-3764xe" filled="f" stroked="t" strokeweight=".483281pt" strokecolor="#000000">
                <v:path arrowok="t"/>
              </v:shape>
            </v:group>
            <v:group style="position:absolute;left:3616;top:-3764;width:2;height:152" coordorigin="3616,-3764" coordsize="2,152">
              <v:shape style="position:absolute;left:3616;top:-3764;width:2;height:152" coordorigin="3616,-3764" coordsize="0,152" path="m3616,-3764l3616,-3612e" filled="f" stroked="t" strokeweight=".634306pt" strokecolor="#000000">
                <v:path arrowok="t"/>
              </v:shape>
            </v:group>
            <v:group style="position:absolute;left:3573;top:-3623;width:90;height:92" coordorigin="3573,-3623" coordsize="90,92">
              <v:shape style="position:absolute;left:3573;top:-3623;width:90;height:92" coordorigin="3573,-3623" coordsize="90,92" path="m3662,-3623l3573,-3623,3616,-3531,3662,-3623e" filled="t" fillcolor="#000000" stroked="f">
                <v:path arrowok="t"/>
                <v:fill/>
              </v:shape>
            </v:group>
            <v:group style="position:absolute;left:3573;top:-4479;width:90;height:90" coordorigin="3573,-4479" coordsize="90,90">
              <v:shape style="position:absolute;left:3573;top:-4479;width:90;height:90" coordorigin="3573,-4479" coordsize="90,90" path="m3662,-4479l3573,-4479,3616,-4389,3662,-4479e" filled="t" fillcolor="#000000" stroked="f">
                <v:path arrowok="t"/>
                <v:fill/>
              </v:shape>
            </v:group>
            <v:group style="position:absolute;left:2825;top:-3531;width:1584;height:998" coordorigin="2825,-3531" coordsize="1584,998">
              <v:shape style="position:absolute;left:2825;top:-3531;width:1584;height:998" coordorigin="2825,-3531" coordsize="1584,998" path="m2825,-2532l4410,-2532,4410,-3531,2825,-3531,2825,-2532xe" filled="f" stroked="t" strokeweight=".483281pt" strokecolor="#000000">
                <v:path arrowok="t"/>
              </v:shape>
            </v:group>
            <v:group style="position:absolute;left:3616;top:-2532;width:2;height:152" coordorigin="3616,-2532" coordsize="2,152">
              <v:shape style="position:absolute;left:3616;top:-2532;width:2;height:152" coordorigin="3616,-2532" coordsize="0,152" path="m3616,-2532l3616,-2380e" filled="f" stroked="t" strokeweight=".634306pt" strokecolor="#000000">
                <v:path arrowok="t"/>
              </v:shape>
            </v:group>
            <v:group style="position:absolute;left:2943;top:-2300;width:1349;height:998" coordorigin="2943,-2300" coordsize="1349,998">
              <v:shape style="position:absolute;left:2943;top:-2300;width:1349;height:998" coordorigin="2943,-2300" coordsize="1349,998" path="m2943,-1301l4292,-1301,4292,-2300,2943,-2300,2943,-1301xe" filled="f" stroked="t" strokeweight=".483281pt" strokecolor="#000000">
                <v:path arrowok="t"/>
              </v:shape>
            </v:group>
            <v:group style="position:absolute;left:3616;top:-1301;width:2;height:152" coordorigin="3616,-1301" coordsize="2,152">
              <v:shape style="position:absolute;left:3616;top:-1301;width:2;height:152" coordorigin="3616,-1301" coordsize="0,152" path="m3616,-1301l3616,-1149e" filled="f" stroked="t" strokeweight=".634306pt" strokecolor="#000000">
                <v:path arrowok="t"/>
              </v:shape>
            </v:group>
            <v:group style="position:absolute;left:3573;top:-1161;width:90;height:92" coordorigin="3573,-1161" coordsize="90,92">
              <v:shape style="position:absolute;left:3573;top:-1161;width:90;height:92" coordorigin="3573,-1161" coordsize="90,92" path="m3662,-1161l3573,-1161,3616,-1068,3662,-1161e" filled="t" fillcolor="#000000" stroked="f">
                <v:path arrowok="t"/>
                <v:fill/>
              </v:shape>
            </v:group>
            <v:group style="position:absolute;left:3616;top:-600;width:1722;height:431" coordorigin="3616,-600" coordsize="1722,431">
              <v:shape style="position:absolute;left:3616;top:-600;width:1722;height:431" coordorigin="3616,-600" coordsize="1722,431" path="m3616,-443l3616,-169,5339,-169,5339,-600e" filled="f" stroked="t" strokeweight=".634306pt" strokecolor="#000000">
                <v:path arrowok="t"/>
              </v:shape>
            </v:group>
            <v:group style="position:absolute;left:5293;top:-679;width:92;height:90" coordorigin="5293,-679" coordsize="92,90">
              <v:shape style="position:absolute;left:5293;top:-679;width:92;height:90" coordorigin="5293,-679" coordsize="92,90" path="m5339,-679l5293,-589,5385,-589,5339,-679e" filled="t" fillcolor="#000000" stroked="f">
                <v:path arrowok="t"/>
                <v:fill/>
              </v:shape>
            </v:group>
            <v:group style="position:absolute;left:3158;top:-1068;width:920;height:625" coordorigin="3158,-1068" coordsize="920,625">
              <v:shape style="position:absolute;left:3158;top:-1068;width:920;height:625" coordorigin="3158,-1068" coordsize="920,625" path="m3158,-443l4077,-443,4077,-1068,3158,-1068,3158,-443e" filled="t" fillcolor="#FFFFFF" stroked="f">
                <v:path arrowok="t"/>
                <v:fill/>
              </v:shape>
            </v:group>
            <v:group style="position:absolute;left:3158;top:-1068;width:920;height:625" coordorigin="3158,-1068" coordsize="920,625">
              <v:shape style="position:absolute;left:3158;top:-1068;width:920;height:625" coordorigin="3158,-1068" coordsize="920,625" path="m3158,-443l4077,-443,4077,-1068,3158,-1068,3158,-443xe" filled="f" stroked="t" strokeweight=".483281pt" strokecolor="#000000">
                <v:path arrowok="t"/>
              </v:shape>
            </v:group>
            <v:group style="position:absolute;left:4665;top:-2380;width:1347;height:625" coordorigin="4665,-2380" coordsize="1347,625">
              <v:shape style="position:absolute;left:4665;top:-2380;width:1347;height:625" coordorigin="4665,-2380" coordsize="1347,625" path="m4665,-1755l6012,-1755,6012,-2380,4665,-2380,4665,-1755xe" filled="f" stroked="t" strokeweight=".483281pt" strokecolor="#000000">
                <v:path arrowok="t"/>
              </v:shape>
            </v:group>
            <v:group style="position:absolute;left:5339;top:-2565;width:2;height:184" coordorigin="5339,-2565" coordsize="2,184">
              <v:shape style="position:absolute;left:5339;top:-2565;width:2;height:184" coordorigin="5339,-2565" coordsize="0,184" path="m5339,-2380l5339,-2565e" filled="f" stroked="t" strokeweight=".634306pt" strokecolor="#000000">
                <v:path arrowok="t"/>
              </v:shape>
            </v:group>
            <v:group style="position:absolute;left:5293;top:-2645;width:92;height:92" coordorigin="5293,-2645" coordsize="92,92">
              <v:shape style="position:absolute;left:5293;top:-2645;width:92;height:92" coordorigin="5293,-2645" coordsize="92,92" path="m5339,-2645l5293,-2553,5385,-2553,5339,-2645e" filled="t" fillcolor="#000000" stroked="f">
                <v:path arrowok="t"/>
                <v:fill/>
              </v:shape>
            </v:group>
            <v:group style="position:absolute;left:4665;top:-4324;width:1347;height:789" coordorigin="4665,-4324" coordsize="1347,789">
              <v:shape style="position:absolute;left:4665;top:-4324;width:1347;height:789" coordorigin="4665,-4324" coordsize="1347,789" path="m4665,-3535l6012,-3535,6012,-4324,4665,-4324,4665,-3535xe" filled="f" stroked="t" strokeweight=".483281pt" strokecolor="#000000">
                <v:path arrowok="t"/>
              </v:shape>
            </v:group>
            <v:group style="position:absolute;left:4665;top:-5380;width:1347;height:789" coordorigin="4665,-5380" coordsize="1347,789">
              <v:shape style="position:absolute;left:4665;top:-5380;width:1347;height:789" coordorigin="4665,-5380" coordsize="1347,789" path="m4665,-4591l6012,-4591,6012,-5380,4665,-5380,4665,-4591xe" filled="f" stroked="t" strokeweight=".483281pt" strokecolor="#000000">
                <v:path arrowok="t"/>
              </v:shape>
            </v:group>
            <v:group style="position:absolute;left:5881;top:-4986;width:408;height:3901" coordorigin="5881,-4986" coordsize="408,3901">
              <v:shape style="position:absolute;left:5881;top:-4986;width:408;height:3901" coordorigin="5881,-4986" coordsize="408,3901" path="m6012,-4986l6289,-4986,6289,-1084,5881,-1084e" filled="f" stroked="t" strokeweight=".634306pt" strokecolor="#000000">
                <v:path arrowok="t"/>
              </v:shape>
            </v:group>
            <v:group style="position:absolute;left:5800;top:-1131;width:92;height:92" coordorigin="5800,-1131" coordsize="92,92">
              <v:shape style="position:absolute;left:5800;top:-1131;width:92;height:92" coordorigin="5800,-1131" coordsize="92,92" path="m5892,-1131l5800,-1084,5892,-1038,5892,-1131e" filled="t" fillcolor="#000000" stroked="f">
                <v:path arrowok="t"/>
                <v:fill/>
              </v:shape>
            </v:group>
            <v:group style="position:absolute;left:5339;top:-4511;width:2;height:187" coordorigin="5339,-4511" coordsize="2,187">
              <v:shape style="position:absolute;left:5339;top:-4511;width:2;height:187" coordorigin="5339,-4511" coordsize="0,187" path="m5339,-4324l5339,-4511e" filled="f" stroked="t" strokeweight=".634306pt" strokecolor="#000000">
                <v:path arrowok="t"/>
              </v:shape>
            </v:group>
            <v:group style="position:absolute;left:5293;top:-4591;width:92;height:92" coordorigin="5293,-4591" coordsize="92,92">
              <v:shape style="position:absolute;left:5293;top:-4591;width:92;height:92" coordorigin="5293,-4591" coordsize="92,92" path="m5339,-4591l5293,-4499,5385,-4499,5339,-4591e" filled="t" fillcolor="#000000" stroked="f">
                <v:path arrowok="t"/>
                <v:fill/>
              </v:shape>
            </v:group>
            <v:group style="position:absolute;left:5339;top:-5565;width:2;height:184" coordorigin="5339,-5565" coordsize="2,184">
              <v:shape style="position:absolute;left:5339;top:-5565;width:2;height:184" coordorigin="5339,-5565" coordsize="0,184" path="m5339,-5380l5339,-5565e" filled="f" stroked="t" strokeweight=".634306pt" strokecolor="#000000">
                <v:path arrowok="t"/>
              </v:shape>
            </v:group>
            <v:group style="position:absolute;left:4878;top:-6171;width:922;height:526" coordorigin="4878,-6171" coordsize="922,526">
              <v:shape style="position:absolute;left:4878;top:-6171;width:922;height:526" coordorigin="4878,-6171" coordsize="922,526" path="m5108,-5645l5569,-5645,5591,-5646,5652,-5663,5705,-5696,5749,-5744,5781,-5803,5798,-5872,5800,-5896,5799,-5922,5785,-5994,5757,-6057,5717,-6109,5667,-6146,5610,-6167,5108,-6171,5087,-6170,5026,-6154,4972,-6120,4928,-6072,4897,-6013,4880,-5944,4878,-5920,4879,-5894,4892,-5822,4920,-5759,4960,-5708,5010,-5670,5068,-5649,5108,-5645xe" filled="f" stroked="t" strokeweight=".483281pt" strokecolor="#000000">
                <v:path arrowok="t"/>
              </v:shape>
            </v:group>
            <v:group style="position:absolute;left:5293;top:-5645;width:92;height:92" coordorigin="5293,-5645" coordsize="92,92">
              <v:shape style="position:absolute;left:5293;top:-5645;width:92;height:92" coordorigin="5293,-5645" coordsize="92,92" path="m5339,-5645l5293,-5553,5385,-5553,5339,-5645e" filled="t" fillcolor="#000000" stroked="f">
                <v:path arrowok="t"/>
                <v:fill/>
              </v:shape>
            </v:group>
            <v:group style="position:absolute;left:5339;top:-1675;width:2;height:187" coordorigin="5339,-1675" coordsize="2,187">
              <v:shape style="position:absolute;left:5339;top:-1675;width:2;height:187" coordorigin="5339,-1675" coordsize="0,187" path="m5339,-1488l5339,-1675e" filled="f" stroked="t" strokeweight=".634306pt" strokecolor="#000000">
                <v:path arrowok="t"/>
              </v:shape>
            </v:group>
            <v:group style="position:absolute;left:5293;top:-1755;width:92;height:92" coordorigin="5293,-1755" coordsize="92,92">
              <v:shape style="position:absolute;left:5293;top:-1755;width:92;height:92" coordorigin="5293,-1755" coordsize="92,92" path="m5339,-1755l5293,-1663,5385,-1663,5339,-1755e" filled="t" fillcolor="#000000" stroked="f">
                <v:path arrowok="t"/>
                <v:fill/>
              </v:shape>
            </v:group>
            <v:group style="position:absolute;left:4878;top:-1488;width:922;height:809" coordorigin="4878,-1488" coordsize="922,809">
              <v:shape style="position:absolute;left:4878;top:-1488;width:922;height:809" coordorigin="4878,-1488" coordsize="922,809" path="m4878,-679l5800,-679,5800,-1488,4878,-1488,4878,-679xe" filled="f" stroked="t" strokeweight=".483281pt" strokecolor="#000000">
                <v:path arrowok="t"/>
              </v:shape>
            </v:group>
            <v:group style="position:absolute;left:4665;top:-3270;width:1347;height:625" coordorigin="4665,-3270" coordsize="1347,625">
              <v:shape style="position:absolute;left:4665;top:-3270;width:1347;height:625" coordorigin="4665,-3270" coordsize="1347,625" path="m4665,-2645l6012,-2645,6012,-3270,4665,-3270,4665,-2645e" filled="t" fillcolor="#FFFFFF" stroked="f">
                <v:path arrowok="t"/>
                <v:fill/>
              </v:shape>
            </v:group>
            <v:group style="position:absolute;left:4665;top:-3270;width:1347;height:625" coordorigin="4665,-3270" coordsize="1347,625">
              <v:shape style="position:absolute;left:4665;top:-3270;width:1347;height:625" coordorigin="4665,-3270" coordsize="1347,625" path="m4665,-2645l6012,-2645,6012,-3270,4665,-3270,4665,-2645xe" filled="f" stroked="t" strokeweight=".483281pt" strokecolor="#000000">
                <v:path arrowok="t"/>
              </v:shape>
            </v:group>
            <v:group style="position:absolute;left:5339;top:-3455;width:2;height:184" coordorigin="5339,-3455" coordsize="2,184">
              <v:shape style="position:absolute;left:5339;top:-3455;width:2;height:184" coordorigin="5339,-3455" coordsize="0,184" path="m5339,-3270l5339,-3455e" filled="f" stroked="t" strokeweight=".634306pt" strokecolor="#000000">
                <v:path arrowok="t"/>
              </v:shape>
            </v:group>
            <v:group style="position:absolute;left:5293;top:-3535;width:92;height:92" coordorigin="5293,-3535" coordsize="92,92">
              <v:shape style="position:absolute;left:5293;top:-3535;width:92;height:92" coordorigin="5293,-3535" coordsize="92,92" path="m5339,-3535l5293,-3443,5385,-3443,5339,-3535e" filled="t" fillcolor="#000000" stroked="f">
                <v:path arrowok="t"/>
                <v:fill/>
              </v:shape>
            </v:group>
            <v:group style="position:absolute;left:3573;top:-2392;width:90;height:92" coordorigin="3573,-2392" coordsize="90,92">
              <v:shape style="position:absolute;left:3573;top:-2392;width:90;height:92" coordorigin="3573,-2392" coordsize="90,92" path="m3662,-2392l3573,-2392,3616,-2300,3662,-2392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Fig.</w:t>
      </w:r>
      <w:r>
        <w:rPr>
          <w:rFonts w:ascii="Arial" w:hAnsi="Arial" w:cs="Arial" w:eastAsia="Arial"/>
          <w:sz w:val="13"/>
          <w:szCs w:val="13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13"/>
          <w:szCs w:val="13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3"/>
        </w:rPr>
        <w:t>Ontology</w:t>
      </w:r>
      <w:r>
        <w:rPr>
          <w:rFonts w:ascii="Arial" w:hAnsi="Arial" w:cs="Arial" w:eastAsia="Arial"/>
          <w:sz w:val="13"/>
          <w:szCs w:val="13"/>
          <w:spacing w:val="4"/>
          <w:w w:val="93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3"/>
        </w:rPr>
        <w:t>grounding</w:t>
      </w:r>
      <w:r>
        <w:rPr>
          <w:rFonts w:ascii="Arial" w:hAnsi="Arial" w:cs="Arial" w:eastAsia="Arial"/>
          <w:sz w:val="13"/>
          <w:szCs w:val="13"/>
          <w:spacing w:val="-7"/>
          <w:w w:val="93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process.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xt,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37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36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35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34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0"/>
          <w:pgSz w:w="14180" w:h="20020"/>
        </w:sectPr>
      </w:pPr>
      <w:rPr/>
    </w:p>
    <w:p>
      <w:pPr>
        <w:spacing w:before="23" w:after="0" w:line="240" w:lineRule="auto"/>
        <w:ind w:left="21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Resou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Biomedical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ol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Gene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(GO)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1998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gration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through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standardization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terms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anno-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their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respect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characteristics.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GO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become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crucial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resource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genomics,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ongoing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laborat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fort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ers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controlled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ulary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underpinned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language.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hierarchies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(ontolo-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gically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better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molecular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vities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processes),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Chemical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Entities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Biological</w:t>
      </w:r>
      <w:r>
        <w:rPr>
          <w:rFonts w:ascii="Arial" w:hAnsi="Arial" w:cs="Arial" w:eastAsia="Arial"/>
          <w:sz w:val="16"/>
          <w:szCs w:val="16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Inte</w:t>
      </w:r>
      <w:r>
        <w:rPr>
          <w:rFonts w:ascii="Arial" w:hAnsi="Arial" w:cs="Arial" w:eastAsia="Arial"/>
          <w:sz w:val="16"/>
          <w:szCs w:val="16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est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(ChEBI)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describes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-weight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chemical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entities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understanding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functioning.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ChEBI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entry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chemical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cture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graphical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form,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vided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into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ole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’.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Whereas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structure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small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molecules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constituents,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latter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classify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depending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their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participating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90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8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26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(PR)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held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tein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Resource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(PIR),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eral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responsible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rent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database.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modified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isoforms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ving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SNOMED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16"/>
          <w:szCs w:val="16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(Donnelly,</w:t>
      </w:r>
      <w:r>
        <w:rPr>
          <w:rFonts w:ascii="Arial" w:hAnsi="Arial" w:cs="Arial" w:eastAsia="Arial"/>
          <w:sz w:val="16"/>
          <w:szCs w:val="16"/>
          <w:spacing w:val="3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la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clinical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terminology</w:t>
      </w:r>
      <w:r>
        <w:rPr>
          <w:rFonts w:ascii="Arial" w:hAnsi="Arial" w:cs="Arial" w:eastAsia="Arial"/>
          <w:sz w:val="16"/>
          <w:szCs w:val="16"/>
          <w:spacing w:val="1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human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eterinary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medicine,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containing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definitions,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transformed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WL-EL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SNOMED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findings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disorders,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body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parts,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vices,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drugs,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substances,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among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Bio</w:t>
      </w:r>
      <w:r>
        <w:rPr>
          <w:rFonts w:ascii="Arial" w:hAnsi="Arial" w:cs="Arial" w:eastAsia="Arial"/>
          <w:sz w:val="16"/>
          <w:szCs w:val="16"/>
          <w:spacing w:val="-14"/>
          <w:w w:val="92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opLite</w:t>
      </w:r>
      <w:r>
        <w:rPr>
          <w:rFonts w:ascii="Arial" w:hAnsi="Arial" w:cs="Arial" w:eastAsia="Arial"/>
          <w:sz w:val="16"/>
          <w:szCs w:val="16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lightweight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redesigned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ersion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2006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-domain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layer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aspects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medicine.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fers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highly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small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relations.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mono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3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94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’,</w:t>
      </w:r>
      <w:r>
        <w:rPr>
          <w:rFonts w:ascii="Arial" w:hAnsi="Arial" w:cs="Arial" w:eastAsia="Arial"/>
          <w:sz w:val="16"/>
          <w:szCs w:val="16"/>
          <w:spacing w:val="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body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par</w:t>
      </w:r>
      <w:r>
        <w:rPr>
          <w:rFonts w:ascii="Arial" w:hAnsi="Arial" w:cs="Arial" w:eastAsia="Arial"/>
          <w:sz w:val="16"/>
          <w:szCs w:val="16"/>
          <w:spacing w:val="8"/>
          <w:w w:val="96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acilitate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alignment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with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GO,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ChEBI.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most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BFO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O.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biomedical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compliant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easily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grated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Biological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Un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ersal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Resou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ce</w:t>
      </w:r>
      <w:r>
        <w:rPr>
          <w:rFonts w:ascii="Arial" w:hAnsi="Arial" w:cs="Arial" w:eastAsia="Arial"/>
          <w:sz w:val="16"/>
          <w:szCs w:val="16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(UniProt)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2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quick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proteomics.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comprehens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open-access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resource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functional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information.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mainly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composed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Base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(UniProtKB),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SwissProt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(manually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curated)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rEMBL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(generated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maintained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tools).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closely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related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anisms,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metagenomics.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ailable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stored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gene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names,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function,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catalytic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actors,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sub-cellular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location,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among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embeds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identifiers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throughout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structure,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1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(Huntl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2014),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eral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Ensembl.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project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launched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1999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automatically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annotate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other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thus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freely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online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ses</w:t>
      </w:r>
      <w:r>
        <w:rPr>
          <w:rFonts w:ascii="Arial" w:hAnsi="Arial" w:cs="Arial" w:eastAsia="Arial"/>
          <w:sz w:val="16"/>
          <w:szCs w:val="16"/>
          <w:spacing w:val="-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summarizes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ge-scale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genomic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chordates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model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anisms.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transcript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locations,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structural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ariants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gulatory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elements.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0" w:after="0" w:line="285" w:lineRule="auto"/>
        <w:ind w:left="255" w:right="2012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NCBI</w:t>
      </w:r>
      <w:r>
        <w:rPr>
          <w:rFonts w:ascii="Arial" w:hAnsi="Arial" w:cs="Arial" w:eastAsia="Arial"/>
          <w:sz w:val="16"/>
          <w:szCs w:val="16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8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axonomy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project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anisms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aimed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xtracting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ai-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lable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dedicated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genomic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literature.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coincided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collection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about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taxonomic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classifications.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combine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xistent,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distri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uted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taxonomies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single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GenBank.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68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methodology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files,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spreadsheets,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scripts,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project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website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hyperlink r:id="rId11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(http://ww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.cin.ufpe.br/˜int</w:t>
        </w:r>
        <w:r>
          <w:rPr>
            <w:rFonts w:ascii="Arial" w:hAnsi="Arial" w:cs="Arial" w:eastAsia="Arial"/>
            <w:sz w:val="16"/>
            <w:szCs w:val="16"/>
            <w:spacing w:val="-2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grat</w:t>
        </w:r>
        <w:r>
          <w:rPr>
            <w:rFonts w:ascii="Arial" w:hAnsi="Arial" w:cs="Arial" w:eastAsia="Arial"/>
            <w:sz w:val="16"/>
            <w:szCs w:val="16"/>
            <w:spacing w:val="-4"/>
            <w:w w:val="100"/>
          </w:rPr>
          <w:t>i</w:t>
        </w:r>
      </w:hyperlink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o).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563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Sampling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8" w:after="0" w:line="264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together</w:t>
      </w:r>
      <w:r>
        <w:rPr>
          <w:rFonts w:ascii="Arial" w:hAnsi="Arial" w:cs="Arial" w:eastAsia="Arial"/>
          <w:sz w:val="16"/>
          <w:szCs w:val="16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processes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by-products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related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metabolism</w:t>
      </w:r>
      <w:r>
        <w:rPr>
          <w:rFonts w:ascii="Arial" w:hAnsi="Arial" w:cs="Arial" w:eastAsia="Arial"/>
          <w:sz w:val="16"/>
          <w:szCs w:val="16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16"/>
          <w:szCs w:val="16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UniProt</w:t>
      </w:r>
      <w:r>
        <w:rPr>
          <w:rFonts w:ascii="Arial" w:hAnsi="Arial" w:cs="Arial" w:eastAsia="Arial"/>
          <w:sz w:val="16"/>
          <w:szCs w:val="16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website</w:t>
      </w:r>
      <w:r>
        <w:rPr>
          <w:rFonts w:ascii="Arial" w:hAnsi="Arial" w:cs="Arial" w:eastAsia="Arial"/>
          <w:sz w:val="16"/>
          <w:szCs w:val="16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Ensembl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GO,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wnloded</w:t>
      </w:r>
      <w:r>
        <w:rPr>
          <w:rFonts w:ascii="Arial" w:hAnsi="Arial" w:cs="Arial" w:eastAsia="Arial"/>
          <w:sz w:val="16"/>
          <w:szCs w:val="16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7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0"/>
        </w:rPr>
        <w:t>WL2</w:t>
      </w:r>
      <w:r>
        <w:rPr>
          <w:rFonts w:ascii="Arial" w:hAnsi="Arial" w:cs="Arial" w:eastAsia="Arial"/>
          <w:sz w:val="16"/>
          <w:szCs w:val="16"/>
          <w:spacing w:val="-3"/>
          <w:w w:val="9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format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subset</w:t>
      </w:r>
      <w:r>
        <w:rPr>
          <w:rFonts w:ascii="Arial" w:hAnsi="Arial" w:cs="Arial" w:eastAsia="Arial"/>
          <w:sz w:val="16"/>
          <w:szCs w:val="16"/>
          <w:spacing w:val="2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were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filtered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string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“homo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ysteine”,</w:t>
      </w:r>
      <w:r>
        <w:rPr>
          <w:rFonts w:ascii="Arial" w:hAnsi="Arial" w:cs="Arial" w:eastAsia="Arial"/>
          <w:sz w:val="16"/>
          <w:szCs w:val="16"/>
          <w:spacing w:val="3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thus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y-related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UniProt/SwissProt+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rembl.</w:t>
      </w:r>
      <w:r>
        <w:rPr>
          <w:rFonts w:ascii="Arial" w:hAnsi="Arial" w:cs="Arial" w:eastAsia="Arial"/>
          <w:sz w:val="16"/>
          <w:szCs w:val="16"/>
          <w:spacing w:val="-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212,156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ones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annotations,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names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Selhub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(1999)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resulting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1,716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fragments,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isoforms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homologue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entries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xcluded.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Methionine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(MS),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ylenetetra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(MTHFR),</w:t>
      </w:r>
      <w:r>
        <w:rPr>
          <w:rFonts w:ascii="Arial" w:hAnsi="Arial" w:cs="Arial" w:eastAsia="Arial"/>
          <w:sz w:val="16"/>
          <w:szCs w:val="16"/>
          <w:spacing w:val="-6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Cystathionine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beta-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thase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(CBS)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Gamma-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ystathionase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(CSE).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rem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ving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IDs,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final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sample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46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y-related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records,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3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Microsoft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structure: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9" w:right="491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CBS)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41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axon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Rattus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norv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gicu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01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GO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(e.g.,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Blood</w:t>
      </w:r>
      <w:r>
        <w:rPr>
          <w:rFonts w:ascii="Arial" w:hAnsi="Arial" w:cs="Arial" w:eastAsia="Arial"/>
          <w:sz w:val="16"/>
          <w:szCs w:val="16"/>
          <w:spacing w:val="3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vessel</w:t>
      </w:r>
      <w:r>
        <w:rPr>
          <w:rFonts w:ascii="Arial" w:hAnsi="Arial" w:cs="Arial" w:eastAsia="Arial"/>
          <w:sz w:val="16"/>
          <w:szCs w:val="16"/>
          <w:spacing w:val="-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emodeling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12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(e.g.,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Cystathionine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beta-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286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(e.g.,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Cytoplas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12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Zero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Endocrine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panc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inc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eased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431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Alignments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mappings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op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GO,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PR,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ChEBI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leaf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nodes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tested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logical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Hermi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particula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alignments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done: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90" w:right="2014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2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annotations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such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go: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Methylation</w:t>
      </w:r>
      <w:r>
        <w:rPr>
          <w:rFonts w:ascii="Arial" w:hAnsi="Arial" w:cs="Arial" w:eastAsia="Arial"/>
          <w:sz w:val="16"/>
          <w:szCs w:val="16"/>
          <w:spacing w:val="24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annotation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2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2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6" w:right="204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directly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" w:right="283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vice-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ersa;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4.440002pt;margin-top:-.588076pt;width:233.126pt;height:.1pt;mso-position-horizontal-relative:page;mso-position-vertical-relative:paragraph;z-index:-1227" coordorigin="7289,-12" coordsize="4663,2">
            <v:shape style="position:absolute;left:7289;top:-12;width:4663;height:2" coordorigin="7289,-12" coordsize="4663,0" path="m7289,-12l11951,-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Giant</w:t>
      </w:r>
      <w:r>
        <w:rPr>
          <w:rFonts w:ascii="Arial" w:hAnsi="Arial" w:cs="Arial" w:eastAsia="Arial"/>
          <w:sz w:val="16"/>
          <w:szCs w:val="16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panda,</w:t>
      </w:r>
      <w:r>
        <w:rPr>
          <w:rFonts w:ascii="Arial" w:hAnsi="Arial" w:cs="Arial" w:eastAsia="Arial"/>
          <w:sz w:val="16"/>
          <w:szCs w:val="16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vine,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white-tufted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marmoset,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dog,</w:t>
      </w:r>
      <w:r>
        <w:rPr>
          <w:rFonts w:ascii="Arial" w:hAnsi="Arial" w:cs="Arial" w:eastAsia="Arial"/>
          <w:sz w:val="16"/>
          <w:szCs w:val="16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zebrafish,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chic</w:t>
      </w:r>
      <w:r>
        <w:rPr>
          <w:rFonts w:ascii="Arial" w:hAnsi="Arial" w:cs="Arial" w:eastAsia="Arial"/>
          <w:sz w:val="16"/>
          <w:szCs w:val="16"/>
          <w:spacing w:val="-2"/>
          <w:w w:val="94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en,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human,</w:t>
      </w:r>
      <w:r>
        <w:rPr>
          <w:rFonts w:ascii="Arial" w:hAnsi="Arial" w:cs="Arial" w:eastAsia="Arial"/>
          <w:sz w:val="16"/>
          <w:szCs w:val="16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est</w:t>
      </w:r>
      <w:r>
        <w:rPr>
          <w:rFonts w:ascii="Arial" w:hAnsi="Arial" w:cs="Arial" w:eastAsia="Arial"/>
          <w:sz w:val="16"/>
          <w:szCs w:val="16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Indian</w:t>
      </w:r>
      <w:r>
        <w:rPr>
          <w:rFonts w:ascii="Arial" w:hAnsi="Arial" w:cs="Arial" w:eastAsia="Arial"/>
          <w:sz w:val="16"/>
          <w:szCs w:val="16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ocean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coelacanth,</w:t>
      </w:r>
      <w:r>
        <w:rPr>
          <w:rFonts w:ascii="Arial" w:hAnsi="Arial" w:cs="Arial" w:eastAsia="Arial"/>
          <w:sz w:val="16"/>
          <w:szCs w:val="16"/>
          <w:spacing w:val="18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0"/>
        </w:rPr>
        <w:t>African</w:t>
      </w:r>
      <w:r>
        <w:rPr>
          <w:rFonts w:ascii="Arial" w:hAnsi="Arial" w:cs="Arial" w:eastAsia="Arial"/>
          <w:sz w:val="16"/>
          <w:szCs w:val="16"/>
          <w:spacing w:val="-15"/>
          <w:w w:val="9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elephant,</w:t>
      </w:r>
      <w:r>
        <w:rPr>
          <w:rFonts w:ascii="Arial" w:hAnsi="Arial" w:cs="Arial" w:eastAsia="Arial"/>
          <w:sz w:val="16"/>
          <w:szCs w:val="16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mouse,</w:t>
      </w:r>
      <w:r>
        <w:rPr>
          <w:rFonts w:ascii="Arial" w:hAnsi="Arial" w:cs="Arial" w:eastAsia="Arial"/>
          <w:sz w:val="16"/>
          <w:szCs w:val="16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European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domestic</w:t>
      </w:r>
      <w:r>
        <w:rPr>
          <w:rFonts w:ascii="Arial" w:hAnsi="Arial" w:cs="Arial" w:eastAsia="Arial"/>
          <w:sz w:val="16"/>
          <w:szCs w:val="16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ferret,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Nile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tilapia,</w:t>
      </w:r>
      <w:r>
        <w:rPr>
          <w:rFonts w:ascii="Arial" w:hAnsi="Arial" w:cs="Arial" w:eastAsia="Arial"/>
          <w:sz w:val="16"/>
          <w:szCs w:val="16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rabbit,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chimpanzee,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Sumatran</w:t>
      </w:r>
      <w:r>
        <w:rPr>
          <w:rFonts w:ascii="Arial" w:hAnsi="Arial" w:cs="Arial" w:eastAsia="Arial"/>
          <w:sz w:val="16"/>
          <w:szCs w:val="16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orangutan,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rat,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asmanian</w:t>
      </w:r>
      <w:r>
        <w:rPr>
          <w:rFonts w:ascii="Arial" w:hAnsi="Arial" w:cs="Arial" w:eastAsia="Arial"/>
          <w:sz w:val="16"/>
          <w:szCs w:val="16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vil,</w:t>
      </w:r>
      <w:r>
        <w:rPr>
          <w:rFonts w:ascii="Arial" w:hAnsi="Arial" w:cs="Arial" w:eastAsia="Arial"/>
          <w:sz w:val="16"/>
          <w:szCs w:val="16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pig,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  <w:position w:val="0"/>
        </w:rPr>
        <w:t>Japanese</w:t>
      </w:r>
      <w:r>
        <w:rPr>
          <w:rFonts w:ascii="Arial" w:hAnsi="Arial" w:cs="Arial" w:eastAsia="Arial"/>
          <w:sz w:val="16"/>
          <w:szCs w:val="16"/>
          <w:spacing w:val="3"/>
          <w:w w:val="8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ferfish.</w:t>
      </w:r>
      <w:r>
        <w:rPr>
          <w:rFonts w:ascii="Arial" w:hAnsi="Arial" w:cs="Arial" w:eastAsia="Arial"/>
          <w:sz w:val="16"/>
          <w:szCs w:val="16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estern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cl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wed</w:t>
      </w:r>
      <w:r>
        <w:rPr>
          <w:rFonts w:ascii="Arial" w:hAnsi="Arial" w:cs="Arial" w:eastAsia="Arial"/>
          <w:sz w:val="16"/>
          <w:szCs w:val="16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UniProt: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2015_04,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79,</w:t>
      </w:r>
      <w:r>
        <w:rPr>
          <w:rFonts w:ascii="Arial" w:hAnsi="Arial" w:cs="Arial" w:eastAsia="Arial"/>
          <w:sz w:val="16"/>
          <w:szCs w:val="16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NCBI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609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2015AA.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57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GO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vision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25527,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127,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8th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march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PR</w:t>
      </w:r>
      <w:r>
        <w:rPr>
          <w:rFonts w:ascii="Arial" w:hAnsi="Arial" w:cs="Arial" w:eastAsia="Arial"/>
          <w:sz w:val="16"/>
          <w:szCs w:val="16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22nd</w:t>
      </w:r>
      <w:r>
        <w:rPr>
          <w:rFonts w:ascii="Arial" w:hAnsi="Arial" w:cs="Arial" w:eastAsia="Arial"/>
          <w:sz w:val="16"/>
          <w:szCs w:val="16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may</w:t>
      </w:r>
      <w:r>
        <w:rPr>
          <w:rFonts w:ascii="Arial" w:hAnsi="Arial" w:cs="Arial" w:eastAsia="Arial"/>
          <w:sz w:val="16"/>
          <w:szCs w:val="16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2015,</w:t>
      </w:r>
      <w:r>
        <w:rPr>
          <w:rFonts w:ascii="Arial" w:hAnsi="Arial" w:cs="Arial" w:eastAsia="Arial"/>
          <w:sz w:val="16"/>
          <w:szCs w:val="16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0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July</w:t>
      </w:r>
      <w:r>
        <w:rPr>
          <w:rFonts w:ascii="Arial" w:hAnsi="Arial" w:cs="Arial" w:eastAsia="Arial"/>
          <w:sz w:val="16"/>
          <w:szCs w:val="16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31st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2014.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31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30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29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28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3"/>
          <w:pgSz w:w="14180" w:h="20020"/>
        </w:sectPr>
      </w:pPr>
      <w:rPr/>
    </w:p>
    <w:p>
      <w:pPr>
        <w:spacing w:before="32" w:after="0" w:line="240" w:lineRule="auto"/>
        <w:ind w:left="2108" w:right="-6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anism</w:t>
      </w:r>
      <w:r>
        <w:rPr>
          <w:rFonts w:ascii="Arial" w:hAnsi="Arial" w:cs="Arial" w:eastAsia="Arial"/>
          <w:sz w:val="16"/>
          <w:szCs w:val="16"/>
          <w:spacing w:val="3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NCBI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axonomy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inside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20" w:right="37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UniProt;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52" w:right="-47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Situation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alinged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Clinical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finding</w:t>
      </w:r>
      <w:r>
        <w:rPr>
          <w:rFonts w:ascii="Arial" w:hAnsi="Arial" w:cs="Arial" w:eastAsia="Arial"/>
          <w:sz w:val="16"/>
          <w:szCs w:val="16"/>
          <w:spacing w:val="-1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062" w:right="-48" w:firstLine="23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Figure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illustrates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mapping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GO,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SNOMED</w:t>
      </w:r>
      <w:r>
        <w:rPr>
          <w:rFonts w:ascii="Arial" w:hAnsi="Arial" w:cs="Arial" w:eastAsia="Arial"/>
          <w:sz w:val="16"/>
          <w:szCs w:val="16"/>
          <w:spacing w:val="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ChEBI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echnical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aspects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technical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aspects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were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applied: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op-l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relations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were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manually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upper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2)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ProtÃ©gÃ©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v5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17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editor;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maps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with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reasoner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HermiT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1.3.8;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performance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optimization,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modules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xternal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(GO,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PR)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referred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signature,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ProtÃ©gÃ©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plug-in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Modularity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(Jiang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objects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were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subjected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ontology-inspired</w:t>
      </w:r>
      <w:r>
        <w:rPr>
          <w:rFonts w:ascii="Arial" w:hAnsi="Arial" w:cs="Arial" w:eastAsia="Arial"/>
          <w:sz w:val="16"/>
          <w:szCs w:val="16"/>
          <w:spacing w:val="1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1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spreadsheets;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Prototyping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performed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manually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ProtÃ©gÃ©,</w:t>
      </w:r>
      <w:r>
        <w:rPr>
          <w:rFonts w:ascii="Arial" w:hAnsi="Arial" w:cs="Arial" w:eastAsia="Arial"/>
          <w:sz w:val="16"/>
          <w:szCs w:val="16"/>
          <w:spacing w:val="3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arding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formalization;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sample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XML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format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dissected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elements.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identified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placeholders;.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xtract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placeholders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represented</w:t>
      </w:r>
      <w:r>
        <w:rPr>
          <w:rFonts w:ascii="Arial" w:hAnsi="Arial" w:cs="Arial" w:eastAsia="Arial"/>
          <w:sz w:val="16"/>
          <w:szCs w:val="16"/>
          <w:spacing w:val="2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also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spreadsheets.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transforming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customized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script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code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scripts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3929" w:right="1894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pict>
          <v:group style="position:absolute;margin-left:112.36396pt;margin-top:.977036pt;width:228.04157pt;height:141.465824pt;mso-position-horizontal-relative:page;mso-position-vertical-relative:paragraph;z-index:-1222" coordorigin="2247,20" coordsize="4561,2829">
            <v:group style="position:absolute;left:4525;top:324;width:4;height:2" coordorigin="4525,324" coordsize="4,2">
              <v:shape style="position:absolute;left:4525;top:324;width:4;height:2" coordorigin="4525,324" coordsize="4,0" path="m4525,324l4529,324e" filled="f" stroked="t" strokeweight="2.038272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527;top:333;width:357;height:149" coordorigin="4527,333" coordsize="357,149">
              <v:shape style="position:absolute;left:4527;top:333;width:357;height:149" coordorigin="4527,333" coordsize="357,149" path="m4884,481l4884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2724;top:333;width:1803;height:149" coordorigin="2724,333" coordsize="1803,149">
              <v:shape style="position:absolute;left:2724;top:333;width:1803;height:149" coordorigin="2724,333" coordsize="1803,149" path="m2724,481l2724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527;top:333;width:1395;height:149" coordorigin="4527,333" coordsize="1395,149">
              <v:shape style="position:absolute;left:4527;top:333;width:1395;height:149" coordorigin="4527,333" coordsize="1395,149" path="m5922,481l5922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052;top:22;width:951;height:282" coordorigin="4052,22" coordsize="951,282">
              <v:shape style="position:absolute;left:4052;top:22;width:951;height:282" coordorigin="4052,22" coordsize="951,282" path="m4052,304l5003,304,5003,22,4052,22,4052,304xe" filled="f" stroked="t" strokeweight=".213611pt" strokecolor="#000000">
                <v:path arrowok="t"/>
              </v:shape>
            </v:group>
            <v:group style="position:absolute;left:3844;top:333;width:683;height:149" coordorigin="3844,333" coordsize="683,149">
              <v:shape style="position:absolute;left:3844;top:333;width:683;height:149" coordorigin="3844,333" coordsize="683,149" path="m3844,481l3844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488;top:481;width:790;height:364" coordorigin="4488,481" coordsize="790,364">
              <v:shape style="position:absolute;left:4488;top:481;width:790;height:364" coordorigin="4488,481" coordsize="790,364" path="m4488,845l5278,845,5278,481,4488,481,4488,845xe" filled="f" stroked="t" strokeweight=".213611pt" strokecolor="#000000">
                <v:path arrowok="t"/>
              </v:shape>
            </v:group>
            <v:group style="position:absolute;left:3844;top:874;width:2;height:144" coordorigin="3844,874" coordsize="2,144">
              <v:shape style="position:absolute;left:3844;top:874;width:2;height:144" coordorigin="3844,874" coordsize="0,144" path="m3844,1017l3844,874e" filled="f" stroked="t" strokeweight=".213611pt" strokecolor="#000000">
                <v:path arrowok="t"/>
              </v:shape>
            </v:group>
            <v:group style="position:absolute;left:3828;top:845;width:32;height:32" coordorigin="3828,845" coordsize="32,32">
              <v:shape style="position:absolute;left:3828;top:845;width:32;height:32" coordorigin="3828,845" coordsize="32,32" path="m3844,845l3828,877,3860,877,3844,845e" filled="t" fillcolor="#000000" stroked="f">
                <v:path arrowok="t"/>
                <v:fill/>
              </v:shape>
            </v:group>
            <v:group style="position:absolute;left:3368;top:481;width:951;height:364" coordorigin="3368,481" coordsize="951,364">
              <v:shape style="position:absolute;left:3368;top:481;width:951;height:364" coordorigin="3368,481" coordsize="951,364" path="m3368,845l4319,845,4319,481,3368,481,3368,845xe" filled="f" stroked="t" strokeweight=".213611pt" strokecolor="#000000">
                <v:path arrowok="t"/>
              </v:shape>
            </v:group>
            <v:group style="position:absolute;left:3368;top:1017;width:951;height:283" coordorigin="3368,1017" coordsize="951,283">
              <v:shape style="position:absolute;left:3368;top:1017;width:951;height:283" coordorigin="3368,1017" coordsize="951,283" path="m3368,1301l4319,1301,4319,1017,3368,1017,3368,1301xe" filled="f" stroked="t" strokeweight=".213611pt" strokecolor="#000000">
                <v:path arrowok="t"/>
              </v:shape>
            </v:group>
            <v:group style="position:absolute;left:2724;top:874;width:2;height:144" coordorigin="2724,874" coordsize="2,144">
              <v:shape style="position:absolute;left:2724;top:874;width:2;height:144" coordorigin="2724,874" coordsize="0,144" path="m2724,1017l2724,874e" filled="f" stroked="t" strokeweight=".213611pt" strokecolor="#000000">
                <v:path arrowok="t"/>
              </v:shape>
            </v:group>
            <v:group style="position:absolute;left:2708;top:845;width:32;height:32" coordorigin="2708,845" coordsize="32,32">
              <v:shape style="position:absolute;left:2708;top:845;width:32;height:32" coordorigin="2708,845" coordsize="32,32" path="m2724,845l2708,877,2740,877,2724,845e" filled="t" fillcolor="#000000" stroked="f">
                <v:path arrowok="t"/>
                <v:fill/>
              </v:shape>
            </v:group>
            <v:group style="position:absolute;left:2249;top:481;width:950;height:364" coordorigin="2249,481" coordsize="950,364">
              <v:shape style="position:absolute;left:2249;top:481;width:950;height:364" coordorigin="2249,481" coordsize="950,364" path="m2249,845l3199,845,3199,481,2249,481,2249,845xe" filled="f" stroked="t" strokeweight=".213611pt" strokecolor="#000000">
                <v:path arrowok="t"/>
              </v:shape>
            </v:group>
            <v:group style="position:absolute;left:2390;top:1017;width:669;height:283" coordorigin="2390,1017" coordsize="669,283">
              <v:shape style="position:absolute;left:2390;top:1017;width:669;height:283" coordorigin="2390,1017" coordsize="669,283" path="m2390,1301l3059,1301,3059,1017,2390,1017,2390,1301xe" filled="f" stroked="t" strokeweight=".213611pt" strokecolor="#000000">
                <v:path arrowok="t"/>
              </v:shape>
            </v:group>
            <v:group style="position:absolute;left:5447;top:481;width:950;height:364" coordorigin="5447,481" coordsize="950,364">
              <v:shape style="position:absolute;left:5447;top:481;width:950;height:364" coordorigin="5447,481" coordsize="950,364" path="m5447,845l6397,845,6397,481,5447,481,5447,845xe" filled="f" stroked="t" strokeweight=".213611pt" strokecolor="#000000">
                <v:path arrowok="t"/>
              </v:shape>
            </v:group>
            <v:group style="position:absolute;left:5433;top:874;width:489;height:144" coordorigin="5433,874" coordsize="489,144">
              <v:shape style="position:absolute;left:5433;top:874;width:489;height:144" coordorigin="5433,874" coordsize="489,144" path="m5433,1017l5433,957,5922,957,5922,874e" filled="f" stroked="t" strokeweight=".213611pt" strokecolor="#000000">
                <v:path arrowok="t"/>
              </v:shape>
            </v:group>
            <v:group style="position:absolute;left:5907;top:845;width:32;height:32" coordorigin="5907,845" coordsize="32,32">
              <v:shape style="position:absolute;left:5907;top:845;width:32;height:32" coordorigin="5907,845" coordsize="32,32" path="m5922,845l5907,877,5939,877,5922,845e" filled="t" fillcolor="#000000" stroked="f">
                <v:path arrowok="t"/>
                <v:fill/>
              </v:shape>
            </v:group>
            <v:group style="position:absolute;left:5922;top:874;width:489;height:144" coordorigin="5922,874" coordsize="489,144">
              <v:shape style="position:absolute;left:5922;top:874;width:489;height:144" coordorigin="5922,874" coordsize="489,144" path="m6412,1017l6412,957,5922,957,5922,874e" filled="f" stroked="t" strokeweight=".213611pt" strokecolor="#000000">
                <v:path arrowok="t"/>
              </v:shape>
            </v:group>
            <v:group style="position:absolute;left:5907;top:845;width:32;height:32" coordorigin="5907,845" coordsize="32,32">
              <v:shape style="position:absolute;left:5907;top:845;width:32;height:32" coordorigin="5907,845" coordsize="32,32" path="m5922,845l5907,877,5939,877,5922,845e" filled="t" fillcolor="#000000" stroked="f">
                <v:path arrowok="t"/>
                <v:fill/>
              </v:shape>
            </v:group>
            <v:group style="position:absolute;left:5039;top:1017;width:790;height:365" coordorigin="5039,1017" coordsize="790,365">
              <v:shape style="position:absolute;left:5039;top:1017;width:790;height:365" coordorigin="5039,1017" coordsize="790,365" path="m5039,1382l5829,1382,5829,1017,5039,1017,5039,1382xe" filled="f" stroked="t" strokeweight=".213611pt" strokecolor="#000000">
                <v:path arrowok="t"/>
              </v:shape>
            </v:group>
            <v:group style="position:absolute;left:6017;top:1017;width:789;height:365" coordorigin="6017,1017" coordsize="789,365">
              <v:shape style="position:absolute;left:6017;top:1017;width:789;height:365" coordorigin="6017,1017" coordsize="789,365" path="m6017,1382l6806,1382,6806,1017,6017,1017,6017,1382xe" filled="f" stroked="t" strokeweight=".213611pt" strokecolor="#000000">
                <v:path arrowok="t"/>
              </v:shape>
            </v:group>
            <v:group style="position:absolute;left:2249;top:1561;width:1224;height:327" coordorigin="2249,1561" coordsize="1224,327">
              <v:shape style="position:absolute;left:2249;top:1561;width:1224;height:327" coordorigin="2249,1561" coordsize="1224,327" path="m2249,1888l3473,1888,3473,1561,2249,1561,2249,1888xe" filled="f" stroked="t" strokeweight=".213611pt" strokecolor="#000000">
                <v:path arrowok="t"/>
              </v:shape>
            </v:group>
            <v:group style="position:absolute;left:2249;top:1997;width:1224;height:327" coordorigin="2249,1997" coordsize="1224,327">
              <v:shape style="position:absolute;left:2249;top:1997;width:1224;height:327" coordorigin="2249,1997" coordsize="1224,327" path="m2249,2324l3473,2324,3473,1997,2249,1997,2249,2324xe" filled="f" stroked="t" strokeweight=".213611pt" strokecolor="#000000">
                <v:path arrowok="t"/>
              </v:shape>
            </v:group>
            <v:group style="position:absolute;left:2861;top:1915;width:2;height:82" coordorigin="2861,1915" coordsize="2,82">
              <v:shape style="position:absolute;left:2861;top:1915;width:2;height:82" coordorigin="2861,1915" coordsize="0,82" path="m2861,1997l2861,1915e" filled="f" stroked="t" strokeweight=".213611pt" strokecolor="#000000">
                <v:path arrowok="t"/>
              </v:shape>
            </v:group>
            <v:group style="position:absolute;left:2846;top:1888;width:32;height:32" coordorigin="2846,1888" coordsize="32,32">
              <v:shape style="position:absolute;left:2846;top:1888;width:32;height:32" coordorigin="2846,1888" coordsize="32,32" path="m2861,1888l2846,1919,2877,1919,2861,1888e" filled="t" fillcolor="#000000" stroked="f">
                <v:path arrowok="t"/>
                <v:fill/>
              </v:shape>
            </v:group>
            <v:group style="position:absolute;left:2485;top:2433;width:753;height:254" coordorigin="2485,2433" coordsize="753,254">
              <v:shape style="position:absolute;left:2485;top:2433;width:753;height:254" coordorigin="2485,2433" coordsize="753,254" path="m2485,2687l3238,2687,3238,2433,2485,2433,2485,2687xe" filled="f" stroked="t" strokeweight=".213611pt" strokecolor="#000000">
                <v:path arrowok="t"/>
              </v:shape>
            </v:group>
            <v:group style="position:absolute;left:2861;top:2351;width:2;height:82" coordorigin="2861,2351" coordsize="2,82">
              <v:shape style="position:absolute;left:2861;top:2351;width:2;height:82" coordorigin="2861,2351" coordsize="0,82" path="m2861,2433l2861,2351e" filled="f" stroked="t" strokeweight=".213611pt" strokecolor="#000000">
                <v:path arrowok="t"/>
              </v:shape>
            </v:group>
            <v:group style="position:absolute;left:2846;top:2324;width:32;height:32" coordorigin="2846,2324" coordsize="32,32">
              <v:shape style="position:absolute;left:2846;top:2324;width:32;height:32" coordorigin="2846,2324" coordsize="32,32" path="m2861,2324l2846,2355,2877,2355,2861,2324e" filled="t" fillcolor="#000000" stroked="f">
                <v:path arrowok="t"/>
                <v:fill/>
              </v:shape>
            </v:group>
            <v:group style="position:absolute;left:2861;top:1301;width:983;height:232" coordorigin="2861,1301" coordsize="983,232">
              <v:shape style="position:absolute;left:2861;top:1301;width:983;height:232" coordorigin="2861,1301" coordsize="983,232" path="m3844,1301l3844,1362,2861,1362,2861,1533e" filled="f" stroked="t" strokeweight=".213611pt" strokecolor="#000000">
                <v:path arrowok="t"/>
              </v:shape>
            </v:group>
            <v:group style="position:absolute;left:2846;top:1529;width:32;height:32" coordorigin="2846,1529" coordsize="32,32">
              <v:shape style="position:absolute;left:2846;top:1529;width:32;height:32" coordorigin="2846,1529" coordsize="32,32" path="m2877,1529l2846,1529,2861,1561,2877,1529e" filled="t" fillcolor="#000000" stroked="f">
                <v:path arrowok="t"/>
                <v:fill/>
              </v:shape>
            </v:group>
            <v:group style="position:absolute;left:4120;top:2367;width:623;height:197" coordorigin="4120,2367" coordsize="623,197">
              <v:shape style="position:absolute;left:4120;top:2367;width:623;height:197" coordorigin="4120,2367" coordsize="623,197" path="m4120,2563l4120,2502,4742,2502,4742,2367e" filled="f" stroked="t" strokeweight=".213611pt" strokecolor="#000000">
                <v:path arrowok="t"/>
              </v:shape>
            </v:group>
            <v:group style="position:absolute;left:4726;top:2339;width:32;height:32" coordorigin="4726,2339" coordsize="32,32">
              <v:shape style="position:absolute;left:4726;top:2339;width:32;height:32" coordorigin="4726,2339" coordsize="32,32" path="m4742,2339l4726,2371,4758,2371,4742,2339e" filled="t" fillcolor="#000000" stroked="f">
                <v:path arrowok="t"/>
                <v:fill/>
              </v:shape>
            </v:group>
            <v:group style="position:absolute;left:4742;top:2367;width:565;height:197" coordorigin="4742,2367" coordsize="565,197">
              <v:shape style="position:absolute;left:4742;top:2367;width:565;height:197" coordorigin="4742,2367" coordsize="565,197" path="m5307,2563l5307,2502,4742,2502,4742,2367e" filled="f" stroked="t" strokeweight=".213611pt" strokecolor="#000000">
                <v:path arrowok="t"/>
              </v:shape>
            </v:group>
            <v:group style="position:absolute;left:4726;top:2339;width:32;height:32" coordorigin="4726,2339" coordsize="32,32">
              <v:shape style="position:absolute;left:4726;top:2339;width:32;height:32" coordorigin="4726,2339" coordsize="32,32" path="m4742,2339l4726,2371,4758,2371,4742,2339e" filled="t" fillcolor="#000000" stroked="f">
                <v:path arrowok="t"/>
                <v:fill/>
              </v:shape>
            </v:group>
            <v:group style="position:absolute;left:4742;top:1907;width:2;height:102" coordorigin="4742,1907" coordsize="2,102">
              <v:shape style="position:absolute;left:4742;top:1907;width:2;height:102" coordorigin="4742,1907" coordsize="0,102" path="m4742,2009l4742,1907e" filled="f" stroked="t" strokeweight=".213611pt" strokecolor="#000000">
                <v:path arrowok="t"/>
              </v:shape>
            </v:group>
            <v:group style="position:absolute;left:4726;top:1880;width:32;height:32" coordorigin="4726,1880" coordsize="32,32">
              <v:shape style="position:absolute;left:4726;top:1880;width:32;height:32" coordorigin="4726,1880" coordsize="32,32" path="m4742,1880l4726,1911,4758,1911,4742,1880e" filled="t" fillcolor="#000000" stroked="f">
                <v:path arrowok="t"/>
                <v:fill/>
              </v:shape>
            </v:group>
            <v:group style="position:absolute;left:4077;top:1549;width:1331;height:330" coordorigin="4077,1549" coordsize="1331,330">
              <v:shape style="position:absolute;left:4077;top:1549;width:1331;height:330" coordorigin="4077,1549" coordsize="1331,330" path="m4077,1880l5408,1880,5408,1549,4077,1549,4077,1880xe" filled="f" stroked="t" strokeweight=".213611pt" strokecolor="#000000">
                <v:path arrowok="t"/>
              </v:shape>
            </v:group>
            <v:group style="position:absolute;left:4077;top:2009;width:1331;height:330" coordorigin="4077,2009" coordsize="1331,330">
              <v:shape style="position:absolute;left:4077;top:2009;width:1331;height:330" coordorigin="4077,2009" coordsize="1331,330" path="m4077,2339l5408,2339,5408,2009,4077,2009,4077,2339xe" filled="f" stroked="t" strokeweight=".213611pt" strokecolor="#000000">
                <v:path arrowok="t"/>
              </v:shape>
            </v:group>
            <v:group style="position:absolute;left:3645;top:2563;width:950;height:283" coordorigin="3645,2563" coordsize="950,283">
              <v:shape style="position:absolute;left:3645;top:2563;width:950;height:283" coordorigin="3645,2563" coordsize="950,283" path="m3645,2847l4594,2847,4594,2563,3645,2563,3645,2847xe" filled="f" stroked="t" strokeweight=".213611pt" strokecolor="#000000">
                <v:path arrowok="t"/>
              </v:shape>
            </v:group>
            <v:group style="position:absolute;left:4784;top:2563;width:1046;height:283" coordorigin="4784,2563" coordsize="1046,283">
              <v:shape style="position:absolute;left:4784;top:2563;width:1046;height:283" coordorigin="4784,2563" coordsize="1046,283" path="m4784,2847l5830,2847,5830,2563,4784,2563,4784,2847xe" filled="f" stroked="t" strokeweight=".213611pt" strokecolor="#000000">
                <v:path arrowok="t"/>
              </v:shape>
            </v:group>
            <v:group style="position:absolute;left:3844;top:1301;width:898;height:221" coordorigin="3844,1301" coordsize="898,221">
              <v:shape style="position:absolute;left:3844;top:1301;width:898;height:221" coordorigin="3844,1301" coordsize="898,221" path="m3844,1301l3844,1362,4742,1362,4742,1522e" filled="f" stroked="t" strokeweight=".213611pt" strokecolor="#000000">
                <v:path arrowok="t"/>
              </v:shape>
            </v:group>
            <v:group style="position:absolute;left:4726;top:1518;width:32;height:32" coordorigin="4726,1518" coordsize="32,32">
              <v:shape style="position:absolute;left:4726;top:1518;width:32;height:32" coordorigin="4726,1518" coordsize="32,32" path="m4758,1518l4726,1518,4742,1549,4758,151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2" w:after="0" w:line="285" w:lineRule="auto"/>
        <w:ind w:left="34" w:right="207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Ensembl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Situation,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alinged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Clinical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finding</w:t>
      </w:r>
      <w:r>
        <w:rPr>
          <w:rFonts w:ascii="Arial" w:hAnsi="Arial" w:cs="Arial" w:eastAsia="Arial"/>
          <w:sz w:val="16"/>
          <w:szCs w:val="16"/>
          <w:spacing w:val="-8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9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96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CQ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4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9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(CQs).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ormulated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English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first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autho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biologist,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sha-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xperts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engineers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neutral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arding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internal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translation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correct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referents,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another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section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oid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biased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judgements,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assessed</w:t>
      </w:r>
      <w:r>
        <w:rPr>
          <w:rFonts w:ascii="Arial" w:hAnsi="Arial" w:cs="Arial" w:eastAsia="Arial"/>
          <w:sz w:val="16"/>
          <w:szCs w:val="16"/>
          <w:spacing w:val="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axioms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possible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CQs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rendered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submitted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26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5.5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scalability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4" w:after="0" w:line="220" w:lineRule="exact"/>
        <w:ind w:right="205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Scalability</w:t>
      </w:r>
      <w:r>
        <w:rPr>
          <w:rFonts w:ascii="Arial" w:hAnsi="Arial" w:cs="Arial" w:eastAsia="Arial"/>
          <w:sz w:val="16"/>
          <w:szCs w:val="16"/>
          <w:spacing w:val="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artificially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increasing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actors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88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1,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3,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10,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30.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done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programmaticall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creating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100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f.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angledness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1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guaranteed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random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assignment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5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ferent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sizes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submitted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erify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performance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hours).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test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(miliseconds,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ms),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accounts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time</w:t>
      </w:r>
      <w:r>
        <w:rPr>
          <w:rFonts w:ascii="Arial" w:hAnsi="Arial" w:cs="Arial" w:eastAsia="Arial"/>
          <w:sz w:val="16"/>
          <w:szCs w:val="16"/>
          <w:spacing w:val="2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alidated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ainst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from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7" w:right="205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tests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Intel-based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core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i5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3210M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laptop,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right="274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8Gbytes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10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x64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JDK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uilt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8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492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Basic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assumptions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4" w:after="0" w:line="220" w:lineRule="atLeast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inspection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performed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71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di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38" w:lineRule="exact"/>
        <w:ind w:left="-32" w:right="-52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3" w:after="0" w:line="240" w:lineRule="auto"/>
        <w:ind w:left="166" w:right="147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  <w:i/>
        </w:rPr>
        <w:t>obj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t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0" w:after="0" w:line="138" w:lineRule="exact"/>
        <w:ind w:left="-32" w:right="-52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q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3" w:after="0" w:line="240" w:lineRule="auto"/>
        <w:ind w:left="106" w:right="85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69" w:after="0" w:line="240" w:lineRule="auto"/>
        <w:ind w:right="-65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s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implicitly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introduces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series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2995" w:space="301"/>
            <w:col w:w="782" w:space="291"/>
            <w:col w:w="713" w:space="292"/>
            <w:col w:w="782" w:space="1175"/>
            <w:col w:w="6529"/>
          </w:cols>
        </w:sectPr>
      </w:pPr>
      <w:rPr/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ole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61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64" w:lineRule="auto"/>
        <w:ind w:left="157" w:right="-42" w:firstLine="-157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64" w:lineRule="auto"/>
        <w:ind w:left="143" w:right="-42" w:firstLine="-143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220" w:lineRule="atLeast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certain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small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participants,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occur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certain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components,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parts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certain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2845" w:space="427"/>
            <w:col w:w="827" w:space="809"/>
            <w:col w:w="737" w:space="240"/>
            <w:col w:w="735" w:space="711"/>
            <w:col w:w="6529"/>
          </w:cols>
        </w:sectPr>
      </w:pPr>
      <w:rPr/>
    </w:p>
    <w:p>
      <w:pPr>
        <w:spacing w:before="15" w:after="0" w:line="261" w:lineRule="auto"/>
        <w:ind w:left="2251" w:right="-5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2" w:lineRule="auto"/>
        <w:ind w:left="2220" w:right="-3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176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pr: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ot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6" w:after="0" w:line="261" w:lineRule="auto"/>
        <w:ind w:left="432" w:right="273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ite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1" w:lineRule="auto"/>
        <w:ind w:left="524" w:right="365" w:firstLine="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9" w:lineRule="auto"/>
        <w:ind w:left="1238" w:right="-20" w:firstLine="-1271"/>
        <w:jc w:val="right"/>
        <w:tabs>
          <w:tab w:pos="12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ga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position w:val="8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position w:val="8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llul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nt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35" w:after="0" w:line="285" w:lineRule="auto"/>
        <w:ind w:left="248"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addition,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only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eloping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pathological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phenotypes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mentioned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source.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atLeast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Thus,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entirely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xpressed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these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non-empt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otherwise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there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3174" w:space="401"/>
            <w:col w:w="1879" w:space="1628"/>
            <w:col w:w="6778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Fig.</w:t>
      </w:r>
      <w:r>
        <w:rPr>
          <w:rFonts w:ascii="Arial" w:hAnsi="Arial" w:cs="Arial" w:eastAsia="Arial"/>
          <w:sz w:val="13"/>
          <w:szCs w:val="13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13"/>
          <w:szCs w:val="13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5"/>
        </w:rPr>
        <w:t>Alignment</w:t>
      </w:r>
      <w:r>
        <w:rPr>
          <w:rFonts w:ascii="Arial" w:hAnsi="Arial" w:cs="Arial" w:eastAsia="Arial"/>
          <w:sz w:val="13"/>
          <w:szCs w:val="13"/>
          <w:spacing w:val="-2"/>
          <w:w w:val="9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-5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4"/>
        </w:rPr>
        <w:t>GO,</w:t>
      </w:r>
      <w:r>
        <w:rPr>
          <w:rFonts w:ascii="Arial" w:hAnsi="Arial" w:cs="Arial" w:eastAsia="Arial"/>
          <w:sz w:val="13"/>
          <w:szCs w:val="13"/>
          <w:spacing w:val="-7"/>
          <w:w w:val="94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4"/>
        </w:rPr>
        <w:t>ChEBI,</w:t>
      </w:r>
      <w:r>
        <w:rPr>
          <w:rFonts w:ascii="Arial" w:hAnsi="Arial" w:cs="Arial" w:eastAsia="Arial"/>
          <w:sz w:val="13"/>
          <w:szCs w:val="13"/>
          <w:spacing w:val="2"/>
          <w:w w:val="94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4"/>
        </w:rPr>
        <w:t>SNOMED</w:t>
      </w:r>
      <w:r>
        <w:rPr>
          <w:rFonts w:ascii="Arial" w:hAnsi="Arial" w:cs="Arial" w:eastAsia="Arial"/>
          <w:sz w:val="13"/>
          <w:szCs w:val="13"/>
          <w:spacing w:val="4"/>
          <w:w w:val="94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CT</w:t>
      </w:r>
      <w:r>
        <w:rPr>
          <w:rFonts w:ascii="Arial" w:hAnsi="Arial" w:cs="Arial" w:eastAsia="Arial"/>
          <w:sz w:val="13"/>
          <w:szCs w:val="13"/>
          <w:spacing w:val="-13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7"/>
        </w:rPr>
        <w:t>and</w:t>
      </w:r>
      <w:r>
        <w:rPr>
          <w:rFonts w:ascii="Arial" w:hAnsi="Arial" w:cs="Arial" w:eastAsia="Arial"/>
          <w:sz w:val="13"/>
          <w:szCs w:val="13"/>
          <w:spacing w:val="-1"/>
          <w:w w:val="87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7"/>
        </w:rPr>
        <w:t>PR</w:t>
      </w:r>
      <w:r>
        <w:rPr>
          <w:rFonts w:ascii="Arial" w:hAnsi="Arial" w:cs="Arial" w:eastAsia="Arial"/>
          <w:sz w:val="13"/>
          <w:szCs w:val="13"/>
          <w:spacing w:val="1"/>
          <w:w w:val="87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7"/>
        </w:rPr>
        <w:t>under</w:t>
      </w:r>
      <w:r>
        <w:rPr>
          <w:rFonts w:ascii="Arial" w:hAnsi="Arial" w:cs="Arial" w:eastAsia="Arial"/>
          <w:sz w:val="13"/>
          <w:szCs w:val="13"/>
          <w:spacing w:val="4"/>
          <w:w w:val="87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BTL2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Figure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summarized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e: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2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3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;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2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28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btl2:‘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4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otein</w:t>
      </w:r>
      <w:r>
        <w:rPr>
          <w:rFonts w:ascii="Arial" w:hAnsi="Arial" w:cs="Arial" w:eastAsia="Arial"/>
          <w:sz w:val="16"/>
          <w:szCs w:val="16"/>
          <w:spacing w:val="1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mapped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1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otei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Small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molecules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included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according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ChEBI.</w:t>
      </w:r>
      <w:r>
        <w:rPr>
          <w:rFonts w:ascii="Arial" w:hAnsi="Arial" w:cs="Arial" w:eastAsia="Arial"/>
          <w:sz w:val="16"/>
          <w:szCs w:val="16"/>
          <w:spacing w:val="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sublass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Compound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mapping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vice-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ersa;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11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names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1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UniProt,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included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vidence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manifested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curated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Additio-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assume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wrong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(data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reality).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refrain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about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wn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scaling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problems.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interpreted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unique;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similar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xperiments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population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right="464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Grounding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steps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selected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described.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1)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subset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table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created</w:t>
      </w:r>
      <w:r>
        <w:rPr>
          <w:rFonts w:ascii="Arial" w:hAnsi="Arial" w:cs="Arial" w:eastAsia="Arial"/>
          <w:sz w:val="16"/>
          <w:szCs w:val="16"/>
          <w:spacing w:val="1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translate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407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table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task,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point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26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25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24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23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3.133003pt;margin-top:15.35391pt;width:482.634pt;height:67.248pt;mso-position-horizontal-relative:page;mso-position-vertical-relative:paragraph;z-index:-1217" coordorigin="2263,307" coordsize="9653,1345">
            <v:group style="position:absolute;left:2268;top:312;width:9643;height:2" coordorigin="2268,312" coordsize="9643,2">
              <v:shape style="position:absolute;left:2268;top:312;width:9643;height:2" coordorigin="2268,312" coordsize="9643,0" path="m2268,312l11910,312e" filled="f" stroked="t" strokeweight=".498pt" strokecolor="#000000">
                <v:path arrowok="t"/>
              </v:shape>
            </v:group>
            <v:group style="position:absolute;left:8129;top:317;width:2;height:1325" coordorigin="8129,317" coordsize="2,1325">
              <v:shape style="position:absolute;left:8129;top:317;width:2;height:1325" coordorigin="8129,317" coordsize="0,1325" path="m8129,317l8129,1642e" filled="f" stroked="t" strokeweight=".498015pt" strokecolor="#000000">
                <v:path arrowok="t"/>
              </v:shape>
            </v:group>
            <v:group style="position:absolute;left:2268;top:541;width:9643;height:2" coordorigin="2268,541" coordsize="9643,2">
              <v:shape style="position:absolute;left:2268;top:541;width:9643;height:2" coordorigin="2268,541" coordsize="9643,0" path="m2268,541l11910,541e" filled="f" stroked="t" strokeweight=".498pt" strokecolor="#000000">
                <v:path arrowok="t"/>
              </v:shape>
            </v:group>
            <v:group style="position:absolute;left:2268;top:1647;width:9643;height:2" coordorigin="2268,1647" coordsize="9643,2">
              <v:shape style="position:absolute;left:2268;top:1647;width:9643;height:2" coordorigin="2268,1647" coordsize="9643,0" path="m2268,1647l11910,1647e" filled="f" stroked="t" strokeweight=".4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1.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Uniprot</w:t>
      </w:r>
      <w:r>
        <w:rPr>
          <w:rFonts w:ascii="Arial" w:hAnsi="Arial" w:cs="Arial" w:eastAsia="Arial"/>
          <w:sz w:val="15"/>
          <w:szCs w:val="15"/>
          <w:spacing w:val="34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and</w:t>
      </w:r>
      <w:r>
        <w:rPr>
          <w:rFonts w:ascii="Arial" w:hAnsi="Arial" w:cs="Arial" w:eastAsia="Arial"/>
          <w:sz w:val="15"/>
          <w:szCs w:val="15"/>
          <w:spacing w:val="-7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Ensembl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table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70" w:right="-20"/>
        <w:jc w:val="left"/>
        <w:tabs>
          <w:tab w:pos="2940" w:val="left"/>
          <w:tab w:pos="3640" w:val="left"/>
          <w:tab w:pos="4480" w:val="left"/>
          <w:tab w:pos="5760" w:val="left"/>
          <w:tab w:pos="7020" w:val="left"/>
          <w:tab w:pos="8020" w:val="left"/>
          <w:tab w:pos="99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Entry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(cc)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spacing w:val="-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4"/>
          <w:pgSz w:w="14180" w:h="20020"/>
        </w:sectPr>
      </w:pPr>
      <w:rPr/>
    </w:p>
    <w:p>
      <w:pPr>
        <w:spacing w:before="45" w:after="0" w:line="285" w:lineRule="auto"/>
        <w:ind w:left="4486" w:right="-48" w:firstLine="-2316"/>
        <w:jc w:val="left"/>
        <w:tabs>
          <w:tab w:pos="3640" w:val="left"/>
          <w:tab w:pos="52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F1MEW4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CBS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taurus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blood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essel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remodeling;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85" w:lineRule="auto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ystathionine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3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synthase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ENSB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-17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T00000000184;</w:t>
      </w:r>
      <w:r>
        <w:rPr>
          <w:rFonts w:ascii="Arial" w:hAnsi="Arial" w:cs="Arial" w:eastAsia="Arial"/>
          <w:sz w:val="16"/>
          <w:szCs w:val="16"/>
          <w:spacing w:val="-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associated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5638" w:space="124"/>
            <w:col w:w="1153" w:space="124"/>
            <w:col w:w="6821"/>
          </w:cols>
        </w:sectPr>
      </w:pPr>
      <w:rPr/>
    </w:p>
    <w:p>
      <w:pPr>
        <w:spacing w:before="0" w:after="0" w:line="220" w:lineRule="atLeast"/>
        <w:ind w:left="3642" w:right="-48" w:firstLine="-1472"/>
        <w:jc w:val="left"/>
        <w:tabs>
          <w:tab w:pos="2940" w:val="left"/>
          <w:tab w:pos="36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Q99707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Homo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bolic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process;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binding;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998" w:right="-48" w:firstLine="-99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ENST00000366577;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ENST00000535889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117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Neural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tube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defect;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loblastic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anemia;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4121" w:space="365"/>
            <w:col w:w="1152" w:space="124"/>
            <w:col w:w="731" w:space="545"/>
            <w:col w:w="2318" w:space="604"/>
            <w:col w:w="3900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294" w:right="205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UniProt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right.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(bp)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(cc)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respect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mapping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purposes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2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2.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-9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emplate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table.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645.079956" w:type="dxa"/>
      </w:tblPr>
      <w:tblGrid/>
      <w:tr>
        <w:trPr>
          <w:trHeight w:val="229" w:hRule="exact"/>
        </w:trPr>
        <w:tc>
          <w:tcPr>
            <w:tcW w:w="420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Bp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420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0"/>
                <w:i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42"/>
                <w:i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420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2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  <w:position w:val="2"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  <w:position w:val="2"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</w:tbl>
    <w:p>
      <w:pPr>
        <w:spacing w:before="59" w:after="0" w:line="240" w:lineRule="auto"/>
        <w:ind w:left="22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symbol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#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IDs;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proteins;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anisms;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molecular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function;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cellular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component;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phenotype;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associate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57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anisms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30" w:right="6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participants;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molecular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functions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(processes)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Bp</w:t>
      </w:r>
      <w:r>
        <w:rPr>
          <w:rFonts w:ascii="Arial" w:hAnsi="Arial" w:cs="Arial" w:eastAsia="Arial"/>
          <w:sz w:val="16"/>
          <w:szCs w:val="16"/>
          <w:spacing w:val="14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occur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There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xist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dysfunctio-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risks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realized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30" w:right="370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5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refer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record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(Protein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typeO).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referred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happen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same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cellular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structure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eral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xclus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occurrence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sense,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repre-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sents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1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open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located,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when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than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entry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field.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reason,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union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locations</w:t>
      </w:r>
      <w:r>
        <w:rPr>
          <w:rFonts w:ascii="Arial" w:hAnsi="Arial" w:cs="Arial" w:eastAsia="Arial"/>
          <w:sz w:val="16"/>
          <w:szCs w:val="16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safely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assigned.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connect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Bp</w:t>
      </w:r>
      <w:r>
        <w:rPr>
          <w:rFonts w:ascii="Arial" w:hAnsi="Arial" w:cs="Arial" w:eastAsia="Arial"/>
          <w:sz w:val="16"/>
          <w:szCs w:val="16"/>
          <w:spacing w:val="1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process.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</w:t>
      </w:r>
      <w:r>
        <w:rPr>
          <w:rFonts w:ascii="Arial" w:hAnsi="Arial" w:cs="Arial" w:eastAsia="Arial"/>
          <w:sz w:val="16"/>
          <w:szCs w:val="16"/>
          <w:spacing w:val="3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attached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agent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possible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realisations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ealized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90"/>
          <w:b/>
          <w:bCs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there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entries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4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ery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referred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realizations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patte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patterns.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axiomatic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definitions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3),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Bp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3.</w:t>
      </w:r>
      <w:r>
        <w:rPr>
          <w:rFonts w:ascii="Arial" w:hAnsi="Arial" w:cs="Arial" w:eastAsia="Arial"/>
          <w:sz w:val="15"/>
          <w:szCs w:val="15"/>
          <w:spacing w:val="7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proteins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76" w:right="2518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6.825989pt;margin-top:-.417076pt;width:188.354pt;height:.1pt;mso-position-horizontal-relative:page;mso-position-vertical-relative:paragraph;z-index:-1216" coordorigin="7737,-8" coordsize="3767,2">
            <v:shape style="position:absolute;left:7737;top:-8;width:3767;height:2" coordorigin="7737,-8" coordsize="3767,0" path="m7737,-8l11504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99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533" w:right="357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495" w:right="3541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86.825989pt;margin-top:12.790932pt;width:188.354pt;height:.1pt;mso-position-horizontal-relative:page;mso-position-vertical-relative:paragraph;z-index:-1215" coordorigin="7737,256" coordsize="3767,2">
            <v:shape style="position:absolute;left:7737;top:256;width:3767;height:2" coordorigin="7737,256" coordsize="3767,0" path="m7737,256l11504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introduced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defined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composed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concerning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4.</w:t>
      </w:r>
      <w:r>
        <w:rPr>
          <w:rFonts w:ascii="Arial" w:hAnsi="Arial" w:cs="Arial" w:eastAsia="Arial"/>
          <w:sz w:val="15"/>
          <w:szCs w:val="15"/>
          <w:spacing w:val="7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biological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process</w:t>
      </w:r>
      <w:r>
        <w:rPr>
          <w:rFonts w:ascii="Arial" w:hAnsi="Arial" w:cs="Arial" w:eastAsia="Arial"/>
          <w:sz w:val="15"/>
          <w:szCs w:val="15"/>
          <w:spacing w:val="-9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171" w:right="3143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087pt;width:222.205pt;height:.1pt;mso-position-horizontal-relative:page;mso-position-vertical-relative:paragraph;z-index:-1214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3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746" w:right="4256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11.090899pt;width:222.205pt;height:.1pt;mso-position-horizontal-relative:page;mso-position-vertical-relative:paragraph;z-index:-1213" coordorigin="7398,222" coordsize="4444,2">
            <v:shape style="position:absolute;left:7398;top:222;width:4444;height:2" coordorigin="7398,222" coordsize="4444,0" path="m7398,222l11842,2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7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0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molecule(s)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determines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creation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(within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single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put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go:’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able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5.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Cellular</w:t>
      </w:r>
      <w:r>
        <w:rPr>
          <w:rFonts w:ascii="Arial" w:hAnsi="Arial" w:cs="Arial" w:eastAsia="Arial"/>
          <w:sz w:val="15"/>
          <w:szCs w:val="15"/>
          <w:spacing w:val="2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component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union</w:t>
      </w:r>
      <w:r>
        <w:rPr>
          <w:rFonts w:ascii="Arial" w:hAnsi="Arial" w:cs="Arial" w:eastAsia="Arial"/>
          <w:sz w:val="15"/>
          <w:szCs w:val="15"/>
          <w:spacing w:val="2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classes.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171" w:right="3362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7099pt;width:222.205pt;height:.1pt;mso-position-horizontal-relative:page;mso-position-vertical-relative:paragraph;z-index:-1212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9.901001pt;margin-top:32.957901pt;width:222.205pt;height:.1pt;mso-position-horizontal-relative:page;mso-position-vertical-relative:paragraph;z-index:-1211" coordorigin="7398,659" coordsize="4444,2">
            <v:shape style="position:absolute;left:7398;top:659;width:4444;height:2" coordorigin="7398,659" coordsize="4444,0" path="m7398,659l11842,65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Cell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0"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6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auto"/>
        <w:ind w:right="2013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When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cellular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component,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union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ses</w:t>
      </w:r>
      <w:r>
        <w:rPr>
          <w:rFonts w:ascii="Arial" w:hAnsi="Arial" w:cs="Arial" w:eastAsia="Arial"/>
          <w:sz w:val="16"/>
          <w:szCs w:val="16"/>
          <w:spacing w:val="-7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type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1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8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1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0"/>
          <w:w w:val="9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2"/>
          <w:w w:val="9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6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created</w:t>
      </w:r>
      <w:r>
        <w:rPr>
          <w:rFonts w:ascii="Arial" w:hAnsi="Arial" w:cs="Arial" w:eastAsia="Arial"/>
          <w:sz w:val="16"/>
          <w:szCs w:val="16"/>
          <w:spacing w:val="-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Cell</w:t>
      </w:r>
      <w:r>
        <w:rPr>
          <w:rFonts w:ascii="Arial" w:hAnsi="Arial" w:cs="Arial" w:eastAsia="Arial"/>
          <w:sz w:val="16"/>
          <w:szCs w:val="16"/>
          <w:spacing w:val="39"/>
          <w:w w:val="89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component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-1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due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act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structure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0"/>
        </w:rPr>
        <w:t>xplicit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enough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connect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cell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components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21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20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19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18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2518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2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able</w:t>
      </w:r>
      <w:r>
        <w:rPr>
          <w:rFonts w:ascii="Arial" w:hAnsi="Arial" w:cs="Arial" w:eastAsia="Arial"/>
          <w:sz w:val="15"/>
          <w:szCs w:val="15"/>
          <w:spacing w:val="-9"/>
          <w:w w:val="9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6.</w:t>
      </w:r>
      <w:r>
        <w:rPr>
          <w:rFonts w:ascii="Arial" w:hAnsi="Arial" w:cs="Arial" w:eastAsia="Arial"/>
          <w:sz w:val="15"/>
          <w:szCs w:val="15"/>
          <w:spacing w:val="-4"/>
          <w:w w:val="9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116pt;width:222.205pt;height:.1pt;mso-position-horizontal-relative:page;mso-position-vertical-relative:paragraph;z-index:-1206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2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9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M</w:t>
      </w:r>
      <w:r>
        <w:rPr>
          <w:rFonts w:ascii="Arial" w:hAnsi="Arial" w:cs="Arial" w:eastAsia="Arial"/>
          <w:sz w:val="16"/>
          <w:szCs w:val="16"/>
          <w:spacing w:val="-3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5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3091" w:right="160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5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3" w:after="0" w:line="240" w:lineRule="auto"/>
        <w:ind w:left="2524" w:right="2195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190916pt;width:222.205pt;height:.1pt;mso-position-horizontal-relative:page;mso-position-vertical-relative:paragraph;z-index:-1205" coordorigin="2331,244" coordsize="4444,2">
            <v:shape style="position:absolute;left:2331;top:244;width:4444;height:2" coordorigin="2331,244" coordsize="4444,0" path="m2331,244l6775,244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3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able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describes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participants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one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small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molecules;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lular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component;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included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anism;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participant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1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(represented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SNOMED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findings,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ontologically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situation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742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7.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Dysfunctional</w:t>
      </w:r>
      <w:r>
        <w:rPr>
          <w:rFonts w:ascii="Arial" w:hAnsi="Arial" w:cs="Arial" w:eastAsia="Arial"/>
          <w:sz w:val="15"/>
          <w:szCs w:val="15"/>
          <w:spacing w:val="36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phenotypes</w:t>
      </w:r>
      <w:r>
        <w:rPr>
          <w:rFonts w:ascii="Arial" w:hAnsi="Arial" w:cs="Arial" w:eastAsia="Arial"/>
          <w:sz w:val="15"/>
          <w:szCs w:val="15"/>
          <w:spacing w:val="1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064pt;width:222.205pt;height:.1pt;mso-position-horizontal-relative:page;mso-position-vertical-relative:paragraph;z-index:-1204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485" w:right="251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Qualit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25" w:right="247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3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892pt;width:222.205pt;height:.1pt;mso-position-horizontal-relative:page;mso-position-vertical-relative:paragraph;z-index:-1203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9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Risk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5"/>
          <w:w w:val="8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some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7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quality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being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realizations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sort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disposition)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9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wing,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required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able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8)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062" w:right="-4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able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8.</w:t>
      </w:r>
      <w:r>
        <w:rPr>
          <w:rFonts w:ascii="Arial" w:hAnsi="Arial" w:cs="Arial" w:eastAsia="Arial"/>
          <w:sz w:val="15"/>
          <w:szCs w:val="15"/>
          <w:spacing w:val="2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20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created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2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anism</w:t>
      </w:r>
      <w:r>
        <w:rPr>
          <w:rFonts w:ascii="Arial" w:hAnsi="Arial" w:cs="Arial" w:eastAsia="Arial"/>
          <w:sz w:val="15"/>
          <w:szCs w:val="15"/>
          <w:spacing w:val="25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specific</w:t>
      </w:r>
      <w:r>
        <w:rPr>
          <w:rFonts w:ascii="Arial" w:hAnsi="Arial" w:cs="Arial" w:eastAsia="Arial"/>
          <w:sz w:val="15"/>
          <w:szCs w:val="15"/>
          <w:spacing w:val="3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protein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(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P_sensu_O)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36" w:after="0" w:line="240" w:lineRule="auto"/>
        <w:ind w:left="2062" w:right="302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82"/>
        </w:rPr>
        <w:t>classes</w:t>
      </w:r>
      <w:r>
        <w:rPr>
          <w:rFonts w:ascii="Arial" w:hAnsi="Arial" w:cs="Arial" w:eastAsia="Arial"/>
          <w:sz w:val="15"/>
          <w:szCs w:val="15"/>
          <w:spacing w:val="4"/>
          <w:w w:val="8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7089pt;width:222.205pt;height:.1pt;mso-position-horizontal-relative:page;mso-position-vertical-relative:paragraph;z-index:-1202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18pt;width:222.205pt;height:.1pt;mso-position-horizontal-relative:page;mso-position-vertical-relative:paragraph;z-index:-1201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Definitions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pattern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describe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classes.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addition,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last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required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about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anisms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bearers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performing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able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821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6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able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9.</w:t>
      </w:r>
      <w:r>
        <w:rPr>
          <w:rFonts w:ascii="Arial" w:hAnsi="Arial" w:cs="Arial" w:eastAsia="Arial"/>
          <w:sz w:val="15"/>
          <w:szCs w:val="15"/>
          <w:spacing w:val="6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Axioms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generated</w:t>
      </w:r>
      <w:r>
        <w:rPr>
          <w:rFonts w:ascii="Arial" w:hAnsi="Arial" w:cs="Arial" w:eastAsia="Arial"/>
          <w:sz w:val="15"/>
          <w:szCs w:val="15"/>
          <w:spacing w:val="-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88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88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anisms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102pt;width:222.205pt;height:.1pt;mso-position-horizontal-relative:page;mso-position-vertical-relative:paragraph;z-index:-1200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5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899pt;width:222.205pt;height:.1pt;mso-position-horizontal-relative:page;mso-position-vertical-relative:paragraph;z-index:-1199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attaches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realized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specific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062" w:right="16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aluating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content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4" w:after="0" w:line="220" w:lineRule="atLeast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resulted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-Box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each</w:t>
      </w:r>
      <w:r>
        <w:rPr>
          <w:rFonts w:ascii="Arial" w:hAnsi="Arial" w:cs="Arial" w:eastAsia="Arial"/>
          <w:sz w:val="16"/>
          <w:szCs w:val="16"/>
          <w:spacing w:val="12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database</w:t>
      </w:r>
      <w:r>
        <w:rPr>
          <w:rFonts w:ascii="Arial" w:hAnsi="Arial" w:cs="Arial" w:eastAsia="Arial"/>
          <w:sz w:val="16"/>
          <w:szCs w:val="16"/>
          <w:spacing w:val="21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basic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made,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viz.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non-emptiness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classes: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corresponds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least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eracity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statement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truth.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these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boundary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conditions,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will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aspects: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when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importing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constraints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from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el-ontology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</w:rPr>
        <w:t>BTL2;</w:t>
      </w:r>
      <w:r>
        <w:rPr>
          <w:rFonts w:ascii="Arial" w:hAnsi="Arial" w:cs="Arial" w:eastAsia="Arial"/>
          <w:sz w:val="16"/>
          <w:szCs w:val="16"/>
          <w:spacing w:val="-14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(correctness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completeness)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entailments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ainst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right="397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CQs;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computational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performance.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340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6.4.1</w:t>
      </w:r>
      <w:r>
        <w:rPr>
          <w:rFonts w:ascii="Arial" w:hAnsi="Arial" w:cs="Arial" w:eastAsia="Arial"/>
          <w:sz w:val="16"/>
          <w:szCs w:val="16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aluation</w:t>
      </w:r>
      <w:r>
        <w:rPr>
          <w:rFonts w:ascii="Arial" w:hAnsi="Arial" w:cs="Arial" w:eastAsia="Arial"/>
          <w:sz w:val="16"/>
          <w:szCs w:val="16"/>
          <w:spacing w:val="35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Competency</w:t>
      </w:r>
      <w:r>
        <w:rPr>
          <w:rFonts w:ascii="Arial" w:hAnsi="Arial" w:cs="Arial" w:eastAsia="Arial"/>
          <w:sz w:val="16"/>
          <w:szCs w:val="16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(QCs)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analysed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discussed.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CQ1: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kinds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5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elated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Hcy</w:t>
      </w:r>
      <w:r>
        <w:rPr>
          <w:rFonts w:ascii="Arial" w:hAnsi="Arial" w:cs="Arial" w:eastAsia="Arial"/>
          <w:sz w:val="16"/>
          <w:szCs w:val="16"/>
          <w:spacing w:val="1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found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mice?</w:t>
      </w:r>
      <w:r>
        <w:rPr>
          <w:rFonts w:ascii="Arial" w:hAnsi="Arial" w:cs="Arial" w:eastAsia="Arial"/>
          <w:sz w:val="16"/>
          <w:szCs w:val="16"/>
          <w:spacing w:val="-1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10)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intended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all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place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anisms.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CQ1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translated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419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10.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#1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7104pt;width:222.205pt;height:.1pt;mso-position-horizontal-relative:page;mso-position-vertical-relative:paragraph;z-index:-1198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7.614014pt;margin-top:11.039896pt;width:222.205pt;height:.1pt;mso-position-horizontal-relative:page;mso-position-vertical-relative:paragraph;z-index:-1197" coordorigin="7352,221" coordsize="4444,2">
            <v:shape style="position:absolute;left:7352;top:221;width:4444;height:2" coordorigin="7352,221" coordsize="4444,0" path="m7352,221l11796,22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Mus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ed.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system-defined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obtain: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âŁ˜amino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betaine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catabolic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’blood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essel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remodeling’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results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match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CQ2: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that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xhibit</w:t>
      </w:r>
      <w:r>
        <w:rPr>
          <w:rFonts w:ascii="Arial" w:hAnsi="Arial" w:cs="Arial" w:eastAsia="Arial"/>
          <w:sz w:val="16"/>
          <w:szCs w:val="16"/>
          <w:spacing w:val="33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‘methylt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ase</w:t>
      </w:r>
      <w:r>
        <w:rPr>
          <w:rFonts w:ascii="Arial" w:hAnsi="Arial" w:cs="Arial" w:eastAsia="Arial"/>
          <w:sz w:val="16"/>
          <w:szCs w:val="16"/>
          <w:spacing w:val="2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11)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meant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certain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important</w:t>
      </w:r>
      <w:r>
        <w:rPr>
          <w:rFonts w:ascii="Arial" w:hAnsi="Arial" w:cs="Arial" w:eastAsia="Arial"/>
          <w:sz w:val="16"/>
          <w:szCs w:val="16"/>
          <w:spacing w:val="2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proteins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polymorphisms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methionine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synthase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deficien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phenotypes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humans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illustrate,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write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CQ2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419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11.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#2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106pt;width:222.205pt;height:.1pt;mso-position-horizontal-relative:page;mso-position-vertical-relative:paragraph;z-index:-1196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844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2.789909pt;width:222.205pt;height:.1pt;mso-position-horizontal-relative:page;mso-position-vertical-relative:paragraph;z-index:-1195" coordorigin="7352,256" coordsize="4444,2">
            <v:shape style="position:absolute;left:7352;top:256;width:4444;height:2" coordorigin="7352,256" coordsize="4444,0" path="m7352,256l11796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12"/>
        </w:rPr>
        <w:t>’))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Using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1" w:right="59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Betaine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homocysteine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S-methylt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ase</w:t>
      </w:r>
      <w:r>
        <w:rPr>
          <w:rFonts w:ascii="Arial" w:hAnsi="Arial" w:cs="Arial" w:eastAsia="Arial"/>
          <w:sz w:val="16"/>
          <w:szCs w:val="16"/>
          <w:spacing w:val="2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Homo</w:t>
      </w:r>
      <w:r>
        <w:rPr>
          <w:rFonts w:ascii="Arial" w:hAnsi="Arial" w:cs="Arial" w:eastAsia="Arial"/>
          <w:sz w:val="16"/>
          <w:szCs w:val="16"/>
          <w:spacing w:val="2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Mus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CQ3: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1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17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23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1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type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‘cystationine</w:t>
      </w:r>
      <w:r>
        <w:rPr>
          <w:rFonts w:ascii="Arial" w:hAnsi="Arial" w:cs="Arial" w:eastAsia="Arial"/>
          <w:sz w:val="16"/>
          <w:szCs w:val="16"/>
          <w:spacing w:val="35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gama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lyase’</w:t>
      </w:r>
      <w:r>
        <w:rPr>
          <w:rFonts w:ascii="Arial" w:hAnsi="Arial" w:cs="Arial" w:eastAsia="Arial"/>
          <w:sz w:val="16"/>
          <w:szCs w:val="16"/>
          <w:spacing w:val="2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participat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xhibiting</w:t>
      </w:r>
      <w:r>
        <w:rPr>
          <w:rFonts w:ascii="Arial" w:hAnsi="Arial" w:cs="Arial" w:eastAsia="Arial"/>
          <w:sz w:val="16"/>
          <w:szCs w:val="16"/>
          <w:spacing w:val="3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‘carbon-sulfur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1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12)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identification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(e.g.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reactions)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6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</w:t>
      </w:r>
      <w:r>
        <w:rPr>
          <w:rFonts w:ascii="Arial" w:hAnsi="Arial" w:cs="Arial" w:eastAsia="Arial"/>
          <w:sz w:val="16"/>
          <w:szCs w:val="16"/>
          <w:spacing w:val="2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should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2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reaction.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ance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capability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ving</w:t>
      </w:r>
      <w:r>
        <w:rPr>
          <w:rFonts w:ascii="Arial" w:hAnsi="Arial" w:cs="Arial" w:eastAsia="Arial"/>
          <w:sz w:val="16"/>
          <w:szCs w:val="16"/>
          <w:spacing w:val="2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specific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reactions.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CQ3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419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12.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#3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083pt;width:222.205pt;height:.1pt;mso-position-horizontal-relative:page;mso-position-vertical-relative:paragraph;z-index:-1194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66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7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-4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33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13" w:right="3246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2.790903pt;width:222.205pt;height:.1pt;mso-position-horizontal-relative:page;mso-position-vertical-relative:paragraph;z-index:-1193" coordorigin="7352,256" coordsize="4444,2">
            <v:shape style="position:absolute;left:7352;top:256;width:4444;height:2" coordorigin="7352,256" coordsize="4444,0" path="m7352,256l11796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displayed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after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filtering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âŁ˜cellular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nitrogen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compound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biosynthetic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process’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4" w:after="0" w:line="220" w:lineRule="atLeast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CQ4: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h</w:t>
      </w:r>
      <w:r>
        <w:rPr>
          <w:rFonts w:ascii="Arial" w:hAnsi="Arial" w:cs="Arial" w:eastAsia="Arial"/>
          <w:sz w:val="16"/>
          <w:szCs w:val="16"/>
          <w:spacing w:val="6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gical</w:t>
      </w:r>
      <w:r>
        <w:rPr>
          <w:rFonts w:ascii="Arial" w:hAnsi="Arial" w:cs="Arial" w:eastAsia="Arial"/>
          <w:sz w:val="16"/>
          <w:szCs w:val="16"/>
          <w:spacing w:val="35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entail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‘Athe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scle</w:t>
      </w:r>
      <w:r>
        <w:rPr>
          <w:rFonts w:ascii="Arial" w:hAnsi="Arial" w:cs="Arial" w:eastAsia="Arial"/>
          <w:sz w:val="16"/>
          <w:szCs w:val="16"/>
          <w:spacing w:val="-6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osis’?</w:t>
      </w:r>
      <w:r>
        <w:rPr>
          <w:rFonts w:ascii="Arial" w:hAnsi="Arial" w:cs="Arial" w:eastAsia="Arial"/>
          <w:sz w:val="16"/>
          <w:szCs w:val="16"/>
          <w:spacing w:val="26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1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13)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processes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pgMar w:header="1385" w:footer="0" w:top="3020" w:bottom="280" w:left="160" w:right="160"/>
          <w:headerReference w:type="default" r:id="rId15"/>
          <w:pgSz w:w="14180" w:h="2002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10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09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08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07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6"/>
          <w:pgSz w:w="14180" w:h="20020"/>
        </w:sectPr>
      </w:pPr>
      <w:rPr/>
    </w:p>
    <w:p>
      <w:pPr>
        <w:spacing w:before="32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entail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risk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eloping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phenotype.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whether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18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abnormal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situations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CQ4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page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(table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108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13.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#4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67pt;width:222.205pt;height:.1pt;mso-position-horizontal-relative:page;mso-position-vertical-relative:paragraph;z-index:-1188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887pt;width:222.205pt;height:.1pt;mso-position-horizontal-relative:page;mso-position-vertical-relative:paragraph;z-index:-1187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Risk</w:t>
      </w:r>
      <w:r>
        <w:rPr>
          <w:rFonts w:ascii="Arial" w:hAnsi="Arial" w:cs="Arial" w:eastAsia="Arial"/>
          <w:sz w:val="16"/>
          <w:szCs w:val="16"/>
          <w:spacing w:val="35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10"/>
          <w:w w:val="83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some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oscle</w:t>
      </w:r>
      <w:r>
        <w:rPr>
          <w:rFonts w:ascii="Arial" w:hAnsi="Arial" w:cs="Arial" w:eastAsia="Arial"/>
          <w:sz w:val="16"/>
          <w:szCs w:val="16"/>
          <w:spacing w:val="-7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10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displayed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filtering: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ysteine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process’,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response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interleukin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1’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CQ5:</w:t>
      </w:r>
      <w:r>
        <w:rPr>
          <w:rFonts w:ascii="Arial" w:hAnsi="Arial" w:cs="Arial" w:eastAsia="Arial"/>
          <w:sz w:val="16"/>
          <w:szCs w:val="16"/>
          <w:spacing w:val="-12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capable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performing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biosyn-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thesis?</w:t>
      </w:r>
      <w:r>
        <w:rPr>
          <w:rFonts w:ascii="Arial" w:hAnsi="Arial" w:cs="Arial" w:eastAsia="Arial"/>
          <w:sz w:val="16"/>
          <w:szCs w:val="16"/>
          <w:spacing w:val="1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14)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capable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specific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pro-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cesses.</w:t>
      </w:r>
      <w:r>
        <w:rPr>
          <w:rFonts w:ascii="Arial" w:hAnsi="Arial" w:cs="Arial" w:eastAsia="Arial"/>
          <w:sz w:val="16"/>
          <w:szCs w:val="16"/>
          <w:spacing w:val="-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This</w:t>
      </w:r>
      <w:r>
        <w:rPr>
          <w:rFonts w:ascii="Arial" w:hAnsi="Arial" w:cs="Arial" w:eastAsia="Arial"/>
          <w:sz w:val="16"/>
          <w:szCs w:val="16"/>
          <w:spacing w:val="3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query</w:t>
      </w:r>
      <w:r>
        <w:rPr>
          <w:rFonts w:ascii="Arial" w:hAnsi="Arial" w:cs="Arial" w:eastAsia="Arial"/>
          <w:sz w:val="16"/>
          <w:szCs w:val="16"/>
          <w:spacing w:val="3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ant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anisms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which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same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same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conditions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described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similar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CQ5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108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14.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#5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67pt;width:222.205pt;height:.1pt;mso-position-horizontal-relative:page;mso-position-vertical-relative:paragraph;z-index:-1186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ganism</w:t>
      </w:r>
      <w:r>
        <w:rPr>
          <w:rFonts w:ascii="Arial" w:hAnsi="Arial" w:cs="Arial" w:eastAsia="Arial"/>
          <w:sz w:val="16"/>
          <w:szCs w:val="16"/>
          <w:spacing w:val="2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887pt;width:222.205pt;height:.1pt;mso-position-horizontal-relative:page;mso-position-vertical-relative:paragraph;z-index:-1185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49"/>
          <w:i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ed: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âŁ˜Homo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sapien-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sâŁ™;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âŁ˜Mus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musculusâŁ™,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CQ6: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found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kind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âŁ˜Bos</w:t>
      </w:r>
      <w:r>
        <w:rPr>
          <w:rFonts w:ascii="Arial" w:hAnsi="Arial" w:cs="Arial" w:eastAsia="Arial"/>
          <w:sz w:val="16"/>
          <w:szCs w:val="16"/>
          <w:spacing w:val="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9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aurus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have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capability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biosynthesis?</w:t>
      </w:r>
      <w:r>
        <w:rPr>
          <w:rFonts w:ascii="Arial" w:hAnsi="Arial" w:cs="Arial" w:eastAsia="Arial"/>
          <w:sz w:val="16"/>
          <w:szCs w:val="16"/>
          <w:spacing w:val="-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88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.</w:t>
      </w:r>
      <w:r>
        <w:rPr>
          <w:rFonts w:ascii="Arial" w:hAnsi="Arial" w:cs="Arial" w:eastAsia="Arial"/>
          <w:sz w:val="16"/>
          <w:szCs w:val="16"/>
          <w:spacing w:val="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table</w:t>
      </w:r>
      <w:r>
        <w:rPr>
          <w:rFonts w:ascii="Arial" w:hAnsi="Arial" w:cs="Arial" w:eastAsia="Arial"/>
          <w:sz w:val="16"/>
          <w:szCs w:val="16"/>
          <w:spacing w:val="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6.4.1)</w:t>
      </w:r>
      <w:r>
        <w:rPr>
          <w:rFonts w:ascii="Arial" w:hAnsi="Arial" w:cs="Arial" w:eastAsia="Arial"/>
          <w:sz w:val="16"/>
          <w:szCs w:val="16"/>
          <w:spacing w:val="1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aim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methi-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nine</w:t>
      </w:r>
      <w:r>
        <w:rPr>
          <w:rFonts w:ascii="Arial" w:hAnsi="Arial" w:cs="Arial" w:eastAsia="Arial"/>
          <w:sz w:val="16"/>
          <w:szCs w:val="16"/>
          <w:spacing w:val="-1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performed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4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’.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ords,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able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among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embedded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CQ6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written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ws</w:t>
      </w:r>
      <w:r>
        <w:rPr>
          <w:rFonts w:ascii="Arial" w:hAnsi="Arial" w:cs="Arial" w:eastAsia="Arial"/>
          <w:sz w:val="16"/>
          <w:szCs w:val="16"/>
          <w:spacing w:val="1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(table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108" w:right="247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15.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#6.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7101pt;width:222.205pt;height:.1pt;mso-position-horizontal-relative:page;mso-position-vertical-relative:paragraph;z-index:-1184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907pt;width:222.205pt;height:.1pt;mso-position-horizontal-relative:page;mso-position-vertical-relative:paragraph;z-index:-1183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0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(including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ed,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wing</w:t>
      </w:r>
      <w:r>
        <w:rPr>
          <w:rFonts w:ascii="Arial" w:hAnsi="Arial" w:cs="Arial" w:eastAsia="Arial"/>
          <w:sz w:val="16"/>
          <w:szCs w:val="16"/>
          <w:spacing w:val="-11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displayed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after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filtering:</w:t>
      </w:r>
      <w:r>
        <w:rPr>
          <w:rFonts w:ascii="Arial" w:hAnsi="Arial" w:cs="Arial" w:eastAsia="Arial"/>
          <w:sz w:val="16"/>
          <w:szCs w:val="16"/>
          <w:spacing w:val="-13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âŁ˜Betaine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S-met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yltransferase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1",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âŁ˜Cystathionine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âŁ¦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COMPLETE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108" w:right="232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6.4.2</w:t>
      </w:r>
      <w:r>
        <w:rPr>
          <w:rFonts w:ascii="Arial" w:hAnsi="Arial" w:cs="Arial" w:eastAsia="Arial"/>
          <w:sz w:val="16"/>
          <w:szCs w:val="16"/>
          <w:spacing w:val="-4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Computational</w:t>
      </w:r>
      <w:r>
        <w:rPr>
          <w:rFonts w:ascii="Arial" w:hAnsi="Arial" w:cs="Arial" w:eastAsia="Arial"/>
          <w:sz w:val="16"/>
          <w:szCs w:val="16"/>
          <w:spacing w:val="11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per</w:t>
      </w:r>
      <w:r>
        <w:rPr>
          <w:rFonts w:ascii="Arial" w:hAnsi="Arial" w:cs="Arial" w:eastAsia="Arial"/>
          <w:sz w:val="16"/>
          <w:szCs w:val="16"/>
          <w:spacing w:val="-4"/>
          <w:w w:val="93"/>
          <w:b/>
          <w:bCs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ormance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output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28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propa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ards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subpart.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aluate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our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approach,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compare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generated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aligned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artificially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generated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configuration.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16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describes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reasoning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performance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artificially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files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when</w:t>
      </w:r>
      <w:r>
        <w:rPr>
          <w:rFonts w:ascii="Arial" w:hAnsi="Arial" w:cs="Arial" w:eastAsia="Arial"/>
          <w:sz w:val="16"/>
          <w:szCs w:val="16"/>
          <w:spacing w:val="1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compared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queries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(CQ1-CQ6)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viousl</w:t>
      </w:r>
      <w:r>
        <w:rPr>
          <w:rFonts w:ascii="Arial" w:hAnsi="Arial" w:cs="Arial" w:eastAsia="Arial"/>
          <w:sz w:val="16"/>
          <w:szCs w:val="16"/>
          <w:spacing w:val="-10"/>
          <w:w w:val="9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Accordingl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possible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erify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vity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increases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proportionally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numbers,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without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sacrificing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satisfiability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queries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08" w:right="338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Discussion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20" w:lineRule="atLeast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addresses</w:t>
      </w:r>
      <w:r>
        <w:rPr>
          <w:rFonts w:ascii="Arial" w:hAnsi="Arial" w:cs="Arial" w:eastAsia="Arial"/>
          <w:sz w:val="16"/>
          <w:szCs w:val="16"/>
          <w:spacing w:val="1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richer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applied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sulphu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-based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amino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acid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demonstrated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ability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database,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apply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alidation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ypothetical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statements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proteins,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ses,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molecular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vities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xhibited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get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es,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thus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oiding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import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inclusion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viduals.</w:t>
      </w:r>
      <w:r>
        <w:rPr>
          <w:rFonts w:ascii="Arial" w:hAnsi="Arial" w:cs="Arial" w:eastAsia="Arial"/>
          <w:sz w:val="16"/>
          <w:szCs w:val="16"/>
          <w:spacing w:val="-1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Reasoning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finite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complete,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contrast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costs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(Motik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Sattler,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2006).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supports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notion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representing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whether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membe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xperiments.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ontologically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ground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content,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submitting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formal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n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.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guided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principles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CQs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written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output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"ontologized"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particular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embedded.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vision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updated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queries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created.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does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entail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changes,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due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anization.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ords,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"what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protein"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may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ary</w:t>
      </w:r>
      <w:r>
        <w:rPr>
          <w:rFonts w:ascii="Arial" w:hAnsi="Arial" w:cs="Arial" w:eastAsia="Arial"/>
          <w:sz w:val="16"/>
          <w:szCs w:val="16"/>
          <w:spacing w:val="2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schema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scenario,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supported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upper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applied,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simulating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applicability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xperiments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summarized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records.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alida-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realistic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embedded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ontologies.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sense,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ypothetical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statements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ed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literature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tested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according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actually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typical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(sometimes)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possibilities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mem-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s</w:t>
      </w:r>
      <w:r>
        <w:rPr>
          <w:rFonts w:ascii="Arial" w:hAnsi="Arial" w:cs="Arial" w:eastAsia="Arial"/>
          <w:sz w:val="16"/>
          <w:szCs w:val="16"/>
          <w:spacing w:val="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class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able</w:t>
      </w:r>
      <w:r>
        <w:rPr>
          <w:rFonts w:ascii="Arial" w:hAnsi="Arial" w:cs="Arial" w:eastAsia="Arial"/>
          <w:sz w:val="16"/>
          <w:szCs w:val="16"/>
          <w:spacing w:val="13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do</w:t>
      </w:r>
      <w:r>
        <w:rPr>
          <w:rFonts w:ascii="Arial" w:hAnsi="Arial" w:cs="Arial" w:eastAsia="Arial"/>
          <w:sz w:val="16"/>
          <w:szCs w:val="16"/>
          <w:spacing w:val="4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?"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is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addressed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by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mechanisms.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inclusion</w:t>
      </w:r>
      <w:r>
        <w:rPr>
          <w:rFonts w:ascii="Arial" w:hAnsi="Arial" w:cs="Arial" w:eastAsia="Arial"/>
          <w:sz w:val="16"/>
          <w:szCs w:val="16"/>
          <w:spacing w:val="2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first-class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entities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3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secondly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subclasses.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latter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case,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2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least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virtually)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populated,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i.e.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there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records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supports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creation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classes.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sense,</w:t>
      </w:r>
      <w:r>
        <w:rPr>
          <w:rFonts w:ascii="Arial" w:hAnsi="Arial" w:cs="Arial" w:eastAsia="Arial"/>
          <w:sz w:val="16"/>
          <w:szCs w:val="16"/>
          <w:spacing w:val="-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question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5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</w:t>
      </w:r>
      <w:r>
        <w:rPr>
          <w:rFonts w:ascii="Arial" w:hAnsi="Arial" w:cs="Arial" w:eastAsia="Arial"/>
          <w:sz w:val="16"/>
          <w:szCs w:val="16"/>
          <w:spacing w:val="-8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class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able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do</w:t>
      </w:r>
      <w:r>
        <w:rPr>
          <w:rFonts w:ascii="Arial" w:hAnsi="Arial" w:cs="Arial" w:eastAsia="Arial"/>
          <w:sz w:val="16"/>
          <w:szCs w:val="16"/>
          <w:spacing w:val="-13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B?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"</w:t>
      </w:r>
      <w:r>
        <w:rPr>
          <w:rFonts w:ascii="Arial" w:hAnsi="Arial" w:cs="Arial" w:eastAsia="Arial"/>
          <w:sz w:val="16"/>
          <w:szCs w:val="16"/>
          <w:spacing w:val="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therefore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into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Does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have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49"/>
          <w:i/>
        </w:rPr>
        <w:t>’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all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5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</w:t>
      </w:r>
      <w:r>
        <w:rPr>
          <w:rFonts w:ascii="Arial" w:hAnsi="Arial" w:cs="Arial" w:eastAsia="Arial"/>
          <w:sz w:val="16"/>
          <w:szCs w:val="16"/>
          <w:spacing w:val="26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actually</w:t>
      </w:r>
      <w:r>
        <w:rPr>
          <w:rFonts w:ascii="Arial" w:hAnsi="Arial" w:cs="Arial" w:eastAsia="Arial"/>
          <w:sz w:val="16"/>
          <w:szCs w:val="16"/>
          <w:spacing w:val="17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?",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xistence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direct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assertion.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perspect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topic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research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interest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(Lehmann,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2009;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Kanehisa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2012;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Carnielli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2015).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system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Lehmann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(2009)is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requirement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schema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methods,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y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intend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address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learning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techniques.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designed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logical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xplanations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limited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posit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xamples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vided,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must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included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directly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3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domain,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Kanehisa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(2012)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highlighted</w:t>
      </w:r>
      <w:r>
        <w:rPr>
          <w:rFonts w:ascii="Arial" w:hAnsi="Arial" w:cs="Arial" w:eastAsia="Arial"/>
          <w:sz w:val="16"/>
          <w:szCs w:val="16"/>
          <w:spacing w:val="3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importance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from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biomedical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Interpretati-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gies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embedded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KEGG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by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mapping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operations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among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its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internal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modules,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identification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anism-specific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path-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ays.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QueryGen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(Bobed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Mena,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2016)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presented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system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that,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user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ords,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propose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formal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repositories.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our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approach,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performed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beforehand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database,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reasoning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resol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misinterpretations.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usage</w:t>
      </w:r>
      <w:r>
        <w:rPr>
          <w:rFonts w:ascii="Arial" w:hAnsi="Arial" w:cs="Arial" w:eastAsia="Arial"/>
          <w:sz w:val="16"/>
          <w:szCs w:val="16"/>
          <w:spacing w:val="2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2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costly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4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able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small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scenarios,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reaso-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ning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has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performance.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calculus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methods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elopment,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may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decrease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reasoning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time</w:t>
      </w:r>
      <w:r>
        <w:rPr>
          <w:rFonts w:ascii="Arial" w:hAnsi="Arial" w:cs="Arial" w:eastAsia="Arial"/>
          <w:sz w:val="16"/>
          <w:szCs w:val="16"/>
          <w:spacing w:val="2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(Freitas,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ement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wer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generalizable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means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A-based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ARQL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endpoints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airly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goes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yond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what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current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nal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(Angles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Gutierrez,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Our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approach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aluating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e.g.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class-subclass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tions,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subsumption.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reduces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9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9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9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8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16.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Brief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1"/>
        </w:rPr>
        <w:t>description</w:t>
      </w:r>
      <w:r>
        <w:rPr>
          <w:rFonts w:ascii="Arial" w:hAnsi="Arial" w:cs="Arial" w:eastAsia="Arial"/>
          <w:sz w:val="15"/>
          <w:szCs w:val="15"/>
          <w:spacing w:val="0"/>
          <w:w w:val="9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ontological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sources,</w:t>
      </w:r>
      <w:r>
        <w:rPr>
          <w:rFonts w:ascii="Arial" w:hAnsi="Arial" w:cs="Arial" w:eastAsia="Arial"/>
          <w:sz w:val="15"/>
          <w:szCs w:val="15"/>
          <w:spacing w:val="-1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-2"/>
          <w:w w:val="87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xpress</w:t>
      </w:r>
      <w:r>
        <w:rPr>
          <w:rFonts w:ascii="Arial" w:hAnsi="Arial" w:cs="Arial" w:eastAsia="Arial"/>
          <w:sz w:val="15"/>
          <w:szCs w:val="15"/>
          <w:spacing w:val="-3"/>
          <w:w w:val="87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vity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and</w:t>
      </w:r>
      <w:r>
        <w:rPr>
          <w:rFonts w:ascii="Arial" w:hAnsi="Arial" w:cs="Arial" w:eastAsia="Arial"/>
          <w:sz w:val="15"/>
          <w:szCs w:val="15"/>
          <w:spacing w:val="-1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reasoning</w:t>
      </w:r>
      <w:r>
        <w:rPr>
          <w:rFonts w:ascii="Arial" w:hAnsi="Arial" w:cs="Arial" w:eastAsia="Arial"/>
          <w:sz w:val="15"/>
          <w:szCs w:val="15"/>
          <w:spacing w:val="8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performance.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68" w:after="0" w:line="220" w:lineRule="atLeast"/>
        <w:ind w:left="2902" w:right="290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50.016006pt;margin-top:4.784665pt;width:406.343pt;height:.1pt;mso-position-horizontal-relative:page;mso-position-vertical-relative:paragraph;z-index:-1178" coordorigin="3000,96" coordsize="8127,2">
            <v:shape style="position:absolute;left:3000;top:96;width:8127;height:2" coordorigin="3000,96" coordsize="8127,0" path="m3000,96l11127,96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150.016006pt;margin-top:71.036667pt;width:406.343pt;height:.1pt;mso-position-horizontal-relative:page;mso-position-vertical-relative:paragraph;z-index:-1177" coordorigin="3000,1421" coordsize="8127,2">
            <v:shape style="position:absolute;left:3000;top:1421;width:8127;height:2" coordorigin="3000,1421" coordsize="8127,0" path="m3000,1421l11127,142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(n)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Equi.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Classification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  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903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1053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647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  </w:t>
      </w:r>
      <w:r>
        <w:rPr>
          <w:rFonts w:ascii="Arial" w:hAnsi="Arial" w:cs="Arial" w:eastAsia="Arial"/>
          <w:sz w:val="16"/>
          <w:szCs w:val="16"/>
          <w:spacing w:val="3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15ms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17ms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2512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2957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1945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  </w:t>
      </w:r>
      <w:r>
        <w:rPr>
          <w:rFonts w:ascii="Arial" w:hAnsi="Arial" w:cs="Arial" w:eastAsia="Arial"/>
          <w:sz w:val="16"/>
          <w:szCs w:val="16"/>
          <w:spacing w:val="3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6448ms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18ms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23ms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23ms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23ms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x10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8599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10268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6707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 </w:t>
      </w:r>
      <w:r>
        <w:rPr>
          <w:rFonts w:ascii="Arial" w:hAnsi="Arial" w:cs="Arial" w:eastAsia="Arial"/>
          <w:sz w:val="16"/>
          <w:szCs w:val="16"/>
          <w:spacing w:val="4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48259ms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14ms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22ms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x30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25945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31072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20398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</w:t>
      </w:r>
      <w:r>
        <w:rPr>
          <w:rFonts w:ascii="Arial" w:hAnsi="Arial" w:cs="Arial" w:eastAsia="Arial"/>
          <w:sz w:val="16"/>
          <w:szCs w:val="16"/>
          <w:spacing w:val="4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395648ms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16ms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Modularized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7"/>
          <w:pgSz w:w="14180" w:h="20020"/>
        </w:sectPr>
      </w:pPr>
      <w:rPr/>
    </w:p>
    <w:p>
      <w:pPr>
        <w:spacing w:before="32" w:after="0" w:line="285" w:lineRule="auto"/>
        <w:ind w:left="2062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manually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filter/interpret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data,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without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compromising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capability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5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or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capabilit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relational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13"/>
          <w:w w:val="87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ARQL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(without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treatments),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user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ate</w:t>
      </w:r>
      <w:r>
        <w:rPr>
          <w:rFonts w:ascii="Arial" w:hAnsi="Arial" w:cs="Arial" w:eastAsia="Arial"/>
          <w:sz w:val="16"/>
          <w:szCs w:val="16"/>
          <w:spacing w:val="2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joins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ather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ferent</w:t>
      </w:r>
      <w:r>
        <w:rPr>
          <w:rFonts w:ascii="Arial" w:hAnsi="Arial" w:cs="Arial" w:eastAsia="Arial"/>
          <w:sz w:val="16"/>
          <w:szCs w:val="16"/>
          <w:spacing w:val="2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tables/filters.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beh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querying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computing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xity</w:t>
      </w:r>
      <w:r>
        <w:rPr>
          <w:rFonts w:ascii="Arial" w:hAnsi="Arial" w:cs="Arial" w:eastAsia="Arial"/>
          <w:sz w:val="16"/>
          <w:szCs w:val="16"/>
          <w:spacing w:val="3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machine.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mentioned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Lau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(2015),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reaso-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ning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ours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generates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xity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for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needs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some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background,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inabi-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lity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representation)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handle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updates.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behind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not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too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basics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required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relational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alge-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bra,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set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theor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consider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updates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major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dr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wback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same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time,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schema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xity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âŁ“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sense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appears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necessary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precise,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ontology-based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picture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what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represents,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informal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database-ontology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links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interpreted.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solution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pletely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refrains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denoting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(data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instances),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setting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focus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denotations,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hence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fulfils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goals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ABox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Current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solutions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acquire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science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mainly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focused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net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ays,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sequences.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concerned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analysis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mostly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syntactic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ficiently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analysing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meaning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structures.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eral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limitations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scaling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problems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issues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could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increasing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data.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partially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miti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narr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interest,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done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xample,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filtered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chemical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entit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Another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addressing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issues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decrease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eness.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paper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disjunctions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alue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both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not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supported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computationally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ideal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profile.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satisfiability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CQs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performed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reasonable</w:t>
      </w:r>
      <w:r>
        <w:rPr>
          <w:rFonts w:ascii="Arial" w:hAnsi="Arial" w:cs="Arial" w:eastAsia="Arial"/>
          <w:sz w:val="16"/>
          <w:szCs w:val="16"/>
          <w:spacing w:val="3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simple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create,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change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rent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basis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Users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may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anized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ated,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handle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creation,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adheres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adhere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representation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clear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whether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record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class,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entry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refer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esti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ations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impact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generate.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modification</w:t>
      </w:r>
      <w:r>
        <w:rPr>
          <w:rFonts w:ascii="Arial" w:hAnsi="Arial" w:cs="Arial" w:eastAsia="Arial"/>
          <w:sz w:val="16"/>
          <w:szCs w:val="16"/>
          <w:spacing w:val="-7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schema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lead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adaptations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such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joins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obsolescence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certain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content.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procedure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recreated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possible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upda-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tes.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currently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eloping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minimize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deep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required</w:t>
      </w:r>
      <w:r>
        <w:rPr>
          <w:rFonts w:ascii="Arial" w:hAnsi="Arial" w:cs="Arial" w:eastAsia="Arial"/>
          <w:sz w:val="16"/>
          <w:szCs w:val="16"/>
          <w:spacing w:val="3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current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approach,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inherent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areness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approach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hinder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assumptions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epistemologically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ersial.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47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lusion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presented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fram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interpreta-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sources,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(BTL2),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GO,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PR,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aligned.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analysis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yielded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set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were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translate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ses’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ontologies.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resultant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answered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only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ate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produce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focus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itself.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databased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2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representa-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tional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situations,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opposite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application-dr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nature,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anization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settlements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certainly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accompanied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Additionall</w:t>
      </w:r>
      <w:r>
        <w:rPr>
          <w:rFonts w:ascii="Arial" w:hAnsi="Arial" w:cs="Arial" w:eastAsia="Arial"/>
          <w:sz w:val="16"/>
          <w:szCs w:val="16"/>
          <w:spacing w:val="-10"/>
          <w:w w:val="9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enable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gration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capabi-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lities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aluation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dependence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support.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According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findings,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</w:t>
      </w:r>
      <w:r>
        <w:rPr>
          <w:rFonts w:ascii="Arial" w:hAnsi="Arial" w:cs="Arial" w:eastAsia="Arial"/>
          <w:sz w:val="16"/>
          <w:szCs w:val="16"/>
          <w:spacing w:val="1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entries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ays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generalizable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statements.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eal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ascribed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members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2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class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Reasoning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then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restricted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el,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oiding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high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cessing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when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populating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highly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axiomatised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feasibility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could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mulated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queries.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query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ontologicall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requiring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additional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processing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user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ention.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pretation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ontologically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sound,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by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inheritance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9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Funding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1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Nacional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Aperfeiçoamento</w:t>
      </w:r>
      <w:r>
        <w:rPr>
          <w:rFonts w:ascii="Arial" w:hAnsi="Arial" w:cs="Arial" w:eastAsia="Arial"/>
          <w:sz w:val="16"/>
          <w:szCs w:val="16"/>
          <w:spacing w:val="3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essoal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de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Nível</w:t>
      </w:r>
      <w:r>
        <w:rPr>
          <w:rFonts w:ascii="Arial" w:hAnsi="Arial" w:cs="Arial" w:eastAsia="Arial"/>
          <w:sz w:val="16"/>
          <w:szCs w:val="16"/>
          <w:spacing w:val="1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Superior</w:t>
      </w:r>
      <w:r>
        <w:rPr>
          <w:rFonts w:ascii="Arial" w:hAnsi="Arial" w:cs="Arial" w:eastAsia="Arial"/>
          <w:sz w:val="16"/>
          <w:szCs w:val="16"/>
          <w:spacing w:val="2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(CAPES)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3914/2014-03;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Nacio-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nal</w:t>
      </w:r>
      <w:r>
        <w:rPr>
          <w:rFonts w:ascii="Arial" w:hAnsi="Arial" w:cs="Arial" w:eastAsia="Arial"/>
          <w:sz w:val="16"/>
          <w:szCs w:val="16"/>
          <w:spacing w:val="1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</w:t>
      </w:r>
      <w:r>
        <w:rPr>
          <w:rFonts w:ascii="Arial" w:hAnsi="Arial" w:cs="Arial" w:eastAsia="Arial"/>
          <w:sz w:val="16"/>
          <w:szCs w:val="16"/>
          <w:spacing w:val="-1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Dese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volvimento</w:t>
      </w:r>
      <w:r>
        <w:rPr>
          <w:rFonts w:ascii="Arial" w:hAnsi="Arial" w:cs="Arial" w:eastAsia="Arial"/>
          <w:sz w:val="16"/>
          <w:szCs w:val="16"/>
          <w:spacing w:val="2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Científico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ecnol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ó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gico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(CNPq)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140698/2012-4.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Conflict</w:t>
      </w:r>
      <w:r>
        <w:rPr>
          <w:rFonts w:ascii="Arial" w:hAnsi="Arial" w:cs="Arial" w:eastAsia="Arial"/>
          <w:sz w:val="16"/>
          <w:szCs w:val="16"/>
          <w:spacing w:val="-3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Interest: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declared.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9" w:after="0" w:line="240" w:lineRule="auto"/>
        <w:ind w:right="564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erences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Altschul,</w:t>
      </w:r>
      <w:r>
        <w:rPr>
          <w:rFonts w:ascii="Arial" w:hAnsi="Arial" w:cs="Arial" w:eastAsia="Arial"/>
          <w:sz w:val="14"/>
          <w:szCs w:val="14"/>
          <w:spacing w:val="3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S.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Gish,</w:t>
      </w:r>
      <w:r>
        <w:rPr>
          <w:rFonts w:ascii="Arial" w:hAnsi="Arial" w:cs="Arial" w:eastAsia="Arial"/>
          <w:sz w:val="14"/>
          <w:szCs w:val="14"/>
          <w:spacing w:val="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Mille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Myers,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E.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Lipman,</w:t>
      </w:r>
      <w:r>
        <w:rPr>
          <w:rFonts w:ascii="Arial" w:hAnsi="Arial" w:cs="Arial" w:eastAsia="Arial"/>
          <w:sz w:val="14"/>
          <w:szCs w:val="14"/>
          <w:spacing w:val="2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J.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(1990).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Basic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local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alignment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search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tool.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8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.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Mol.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215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(3),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403–410.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67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Angles,</w:t>
      </w:r>
      <w:r>
        <w:rPr>
          <w:rFonts w:ascii="Arial" w:hAnsi="Arial" w:cs="Arial" w:eastAsia="Arial"/>
          <w:sz w:val="14"/>
          <w:szCs w:val="14"/>
          <w:spacing w:val="1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Gutierrez,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1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wer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93" w:right="5724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5318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114–129.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Baade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McGuinness,</w:t>
      </w:r>
      <w:r>
        <w:rPr>
          <w:rFonts w:ascii="Arial" w:hAnsi="Arial" w:cs="Arial" w:eastAsia="Arial"/>
          <w:sz w:val="14"/>
          <w:szCs w:val="14"/>
          <w:spacing w:val="1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D.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Nardi,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D.,</w:t>
      </w:r>
      <w:r>
        <w:rPr>
          <w:rFonts w:ascii="Arial" w:hAnsi="Arial" w:cs="Arial" w:eastAsia="Arial"/>
          <w:sz w:val="14"/>
          <w:szCs w:val="14"/>
          <w:spacing w:val="-9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  <w:i/>
        </w:rPr>
        <w:t>al.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(2007).</w:t>
      </w:r>
      <w:r>
        <w:rPr>
          <w:rFonts w:ascii="Arial" w:hAnsi="Arial" w:cs="Arial" w:eastAsia="Arial"/>
          <w:sz w:val="14"/>
          <w:szCs w:val="14"/>
          <w:spacing w:val="-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The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Description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94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gics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Hand-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book: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Theor</w:t>
      </w:r>
      <w:r>
        <w:rPr>
          <w:rFonts w:ascii="Arial" w:hAnsi="Arial" w:cs="Arial" w:eastAsia="Arial"/>
          <w:sz w:val="14"/>
          <w:szCs w:val="14"/>
          <w:spacing w:val="-7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implementation,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application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Cambridge</w:t>
      </w:r>
      <w:r>
        <w:rPr>
          <w:rFonts w:ascii="Arial" w:hAnsi="Arial" w:cs="Arial" w:eastAsia="Arial"/>
          <w:sz w:val="14"/>
          <w:szCs w:val="14"/>
          <w:spacing w:val="2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Press,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Cambridge,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edition.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9.825092pt;width:29.888pt;height:.1pt;mso-position-horizontal-relative:page;mso-position-vertical-relative:paragraph;z-index:-1182" coordorigin="269,-197" coordsize="598,2">
            <v:shape style="position:absolute;left:269;top:-197;width:598;height:2" coordorigin="269,-197" coordsize="598,0" path="m269,-197l867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4.844092pt;width:.1pt;height:29.888pt;mso-position-horizontal-relative:page;mso-position-vertical-relative:paragraph;z-index:-1181" coordorigin="967,-97" coordsize="2,598">
            <v:shape style="position:absolute;left:967;top:-97;width:2;height:598" coordorigin="967,-97" coordsize="0,598" path="m967,501l967,-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9.825092pt;width:29.888pt;height:.1pt;mso-position-horizontal-relative:page;mso-position-vertical-relative:paragraph;z-index:-1180" coordorigin="13306,-197" coordsize="598,2">
            <v:shape style="position:absolute;left:13306;top:-197;width:598;height:2" coordorigin="13306,-197" coordsize="598,0" path="m13306,-197l13904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4.844092pt;width:.1pt;height:29.888pt;mso-position-horizontal-relative:page;mso-position-vertical-relative:paragraph;z-index:-1179" coordorigin="13207,-97" coordsize="2,598">
            <v:shape style="position:absolute;left:13207;top:-97;width:2;height:598" coordorigin="13207,-97" coordsize="0,598" path="m13207,501l13207,-9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8"/>
          <w:pgSz w:w="14180" w:h="20020"/>
        </w:sectPr>
      </w:pPr>
      <w:rPr/>
    </w:p>
    <w:p>
      <w:pPr>
        <w:spacing w:before="36" w:after="0" w:line="267" w:lineRule="auto"/>
        <w:ind w:left="2096" w:right="-3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Bobed,</w:t>
      </w:r>
      <w:r>
        <w:rPr>
          <w:rFonts w:ascii="Arial" w:hAnsi="Arial" w:cs="Arial" w:eastAsia="Arial"/>
          <w:sz w:val="14"/>
          <w:szCs w:val="14"/>
          <w:spacing w:val="2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1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Mena,</w:t>
      </w:r>
      <w:r>
        <w:rPr>
          <w:rFonts w:ascii="Arial" w:hAnsi="Arial" w:cs="Arial" w:eastAsia="Arial"/>
          <w:sz w:val="14"/>
          <w:szCs w:val="14"/>
          <w:spacing w:val="3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(2016).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QueryGen:</w:t>
      </w:r>
      <w:r>
        <w:rPr>
          <w:rFonts w:ascii="Arial" w:hAnsi="Arial" w:cs="Arial" w:eastAsia="Arial"/>
          <w:sz w:val="14"/>
          <w:szCs w:val="14"/>
          <w:spacing w:val="3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interpretation</w:t>
      </w:r>
      <w:r>
        <w:rPr>
          <w:rFonts w:ascii="Arial" w:hAnsi="Arial" w:cs="Arial" w:eastAsia="Arial"/>
          <w:sz w:val="14"/>
          <w:szCs w:val="14"/>
          <w:spacing w:val="3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k</w:t>
      </w:r>
      <w:r>
        <w:rPr>
          <w:rFonts w:ascii="Arial" w:hAnsi="Arial" w:cs="Arial" w:eastAsia="Arial"/>
          <w:sz w:val="14"/>
          <w:szCs w:val="14"/>
          <w:spacing w:val="-2"/>
          <w:w w:val="7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ord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queries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er</w:t>
      </w:r>
      <w:r>
        <w:rPr>
          <w:rFonts w:ascii="Arial" w:hAnsi="Arial" w:cs="Arial" w:eastAsia="Arial"/>
          <w:sz w:val="14"/>
          <w:szCs w:val="14"/>
          <w:spacing w:val="1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heterogeneous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information</w:t>
      </w:r>
      <w:r>
        <w:rPr>
          <w:rFonts w:ascii="Arial" w:hAnsi="Arial" w:cs="Arial" w:eastAsia="Arial"/>
          <w:sz w:val="14"/>
          <w:szCs w:val="14"/>
          <w:spacing w:val="3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systems.</w:t>
      </w:r>
      <w:r>
        <w:rPr>
          <w:rFonts w:ascii="Arial" w:hAnsi="Arial" w:cs="Arial" w:eastAsia="Arial"/>
          <w:sz w:val="14"/>
          <w:szCs w:val="14"/>
          <w:spacing w:val="-1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</w:t>
      </w:r>
      <w:r>
        <w:rPr>
          <w:rFonts w:ascii="Arial" w:hAnsi="Arial" w:cs="Arial" w:eastAsia="Arial"/>
          <w:sz w:val="14"/>
          <w:szCs w:val="14"/>
          <w:spacing w:val="-2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.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Sci.</w:t>
      </w:r>
      <w:r>
        <w:rPr>
          <w:rFonts w:ascii="Arial" w:hAnsi="Arial" w:cs="Arial" w:eastAsia="Arial"/>
          <w:sz w:val="14"/>
          <w:szCs w:val="14"/>
          <w:spacing w:val="-4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(Ny).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329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412–433.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Carnielli,</w:t>
      </w:r>
      <w:r>
        <w:rPr>
          <w:rFonts w:ascii="Arial" w:hAnsi="Arial" w:cs="Arial" w:eastAsia="Arial"/>
          <w:sz w:val="14"/>
          <w:szCs w:val="14"/>
          <w:spacing w:val="3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inck,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and</w:t>
      </w:r>
      <w:r>
        <w:rPr>
          <w:rFonts w:ascii="Arial" w:hAnsi="Arial" w:cs="Arial" w:eastAsia="Arial"/>
          <w:sz w:val="14"/>
          <w:szCs w:val="14"/>
          <w:spacing w:val="11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4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aes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Leme,</w:t>
      </w:r>
      <w:r>
        <w:rPr>
          <w:rFonts w:ascii="Arial" w:hAnsi="Arial" w:cs="Arial" w:eastAsia="Arial"/>
          <w:sz w:val="14"/>
          <w:szCs w:val="14"/>
          <w:spacing w:val="31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(2015).</w:t>
      </w:r>
      <w:r>
        <w:rPr>
          <w:rFonts w:ascii="Arial" w:hAnsi="Arial" w:cs="Arial" w:eastAsia="Arial"/>
          <w:sz w:val="14"/>
          <w:szCs w:val="14"/>
          <w:spacing w:val="2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Functional</w:t>
      </w:r>
      <w:r>
        <w:rPr>
          <w:rFonts w:ascii="Arial" w:hAnsi="Arial" w:cs="Arial" w:eastAsia="Arial"/>
          <w:sz w:val="14"/>
          <w:szCs w:val="14"/>
          <w:spacing w:val="1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annotation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201" w:right="-5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biological</w:t>
      </w:r>
      <w:r>
        <w:rPr>
          <w:rFonts w:ascii="Arial" w:hAnsi="Arial" w:cs="Arial" w:eastAsia="Arial"/>
          <w:sz w:val="14"/>
          <w:szCs w:val="14"/>
          <w:spacing w:val="3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interpretation</w:t>
      </w:r>
      <w:r>
        <w:rPr>
          <w:rFonts w:ascii="Arial" w:hAnsi="Arial" w:cs="Arial" w:eastAsia="Arial"/>
          <w:sz w:val="14"/>
          <w:szCs w:val="14"/>
          <w:spacing w:val="1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proteomics</w:t>
      </w:r>
      <w:r>
        <w:rPr>
          <w:rFonts w:ascii="Arial" w:hAnsi="Arial" w:cs="Arial" w:eastAsia="Arial"/>
          <w:sz w:val="14"/>
          <w:szCs w:val="14"/>
          <w:spacing w:val="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data.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Bio</w:t>
      </w:r>
      <w:r>
        <w:rPr>
          <w:rFonts w:ascii="Arial" w:hAnsi="Arial" w:cs="Arial" w:eastAsia="Arial"/>
          <w:sz w:val="14"/>
          <w:szCs w:val="14"/>
          <w:spacing w:val="-2"/>
          <w:w w:val="89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him</w:t>
      </w:r>
      <w:r>
        <w:rPr>
          <w:rFonts w:ascii="Arial" w:hAnsi="Arial" w:cs="Arial" w:eastAsia="Arial"/>
          <w:sz w:val="14"/>
          <w:szCs w:val="14"/>
          <w:spacing w:val="20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Biophys</w:t>
      </w:r>
      <w:r>
        <w:rPr>
          <w:rFonts w:ascii="Arial" w:hAnsi="Arial" w:cs="Arial" w:eastAsia="Arial"/>
          <w:sz w:val="14"/>
          <w:szCs w:val="14"/>
          <w:spacing w:val="7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Act</w:t>
      </w:r>
      <w:r>
        <w:rPr>
          <w:rFonts w:ascii="Arial" w:hAnsi="Arial" w:cs="Arial" w:eastAsia="Arial"/>
          <w:sz w:val="14"/>
          <w:szCs w:val="14"/>
          <w:spacing w:val="1"/>
          <w:w w:val="89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1854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(1),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23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46–54.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076" w:right="-5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Cunningham,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Amode,</w:t>
      </w:r>
      <w:r>
        <w:rPr>
          <w:rFonts w:ascii="Arial" w:hAnsi="Arial" w:cs="Arial" w:eastAsia="Arial"/>
          <w:sz w:val="14"/>
          <w:szCs w:val="14"/>
          <w:spacing w:val="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Barrell,</w:t>
      </w:r>
      <w:r>
        <w:rPr>
          <w:rFonts w:ascii="Arial" w:hAnsi="Arial" w:cs="Arial" w:eastAsia="Arial"/>
          <w:sz w:val="14"/>
          <w:szCs w:val="14"/>
          <w:spacing w:val="5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(2014).</w:t>
      </w:r>
      <w:r>
        <w:rPr>
          <w:rFonts w:ascii="Arial" w:hAnsi="Arial" w:cs="Arial" w:eastAsia="Arial"/>
          <w:sz w:val="14"/>
          <w:szCs w:val="14"/>
          <w:spacing w:val="2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Ensembl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2015.</w:t>
      </w:r>
      <w:r>
        <w:rPr>
          <w:rFonts w:ascii="Arial" w:hAnsi="Arial" w:cs="Arial" w:eastAsia="Arial"/>
          <w:sz w:val="14"/>
          <w:szCs w:val="14"/>
          <w:spacing w:val="1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23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D662–D669.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4"/>
        </w:rPr>
        <w:t>Donnell</w:t>
      </w:r>
      <w:r>
        <w:rPr>
          <w:rFonts w:ascii="Arial" w:hAnsi="Arial" w:cs="Arial" w:eastAsia="Arial"/>
          <w:sz w:val="14"/>
          <w:szCs w:val="14"/>
          <w:spacing w:val="-8"/>
          <w:w w:val="94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3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(2006).</w:t>
      </w:r>
      <w:r>
        <w:rPr>
          <w:rFonts w:ascii="Arial" w:hAnsi="Arial" w:cs="Arial" w:eastAsia="Arial"/>
          <w:sz w:val="14"/>
          <w:szCs w:val="14"/>
          <w:spacing w:val="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SNOMED-C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anced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terminology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coding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system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eHealth.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Stud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Health</w:t>
      </w:r>
      <w:r>
        <w:rPr>
          <w:rFonts w:ascii="Arial" w:hAnsi="Arial" w:cs="Arial" w:eastAsia="Arial"/>
          <w:sz w:val="14"/>
          <w:szCs w:val="14"/>
          <w:spacing w:val="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4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121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279–90.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96" w:right="-3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Freitas,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(2011).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Connection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Method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Logic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ALC.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In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R.</w:t>
      </w:r>
      <w:r>
        <w:rPr>
          <w:rFonts w:ascii="Arial" w:hAnsi="Arial" w:cs="Arial" w:eastAsia="Arial"/>
          <w:sz w:val="14"/>
          <w:szCs w:val="14"/>
          <w:spacing w:val="-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Rosati,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Rudolph,</w:t>
      </w:r>
      <w:r>
        <w:rPr>
          <w:rFonts w:ascii="Arial" w:hAnsi="Arial" w:cs="Arial" w:eastAsia="Arial"/>
          <w:sz w:val="14"/>
          <w:szCs w:val="14"/>
          <w:spacing w:val="2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Zakharyasch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editors,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DL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Barcelona.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CEUR-WS.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Glimm,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Stoilos,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ang,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(2014).</w:t>
      </w:r>
      <w:r>
        <w:rPr>
          <w:rFonts w:ascii="Arial" w:hAnsi="Arial" w:cs="Arial" w:eastAsia="Arial"/>
          <w:sz w:val="14"/>
          <w:szCs w:val="14"/>
          <w:spacing w:val="2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Hermi</w:t>
      </w:r>
      <w:r>
        <w:rPr>
          <w:rFonts w:ascii="Arial" w:hAnsi="Arial" w:cs="Arial" w:eastAsia="Arial"/>
          <w:sz w:val="14"/>
          <w:szCs w:val="14"/>
          <w:spacing w:val="-7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:</w:t>
      </w:r>
      <w:r>
        <w:rPr>
          <w:rFonts w:ascii="Arial" w:hAnsi="Arial" w:cs="Arial" w:eastAsia="Arial"/>
          <w:sz w:val="14"/>
          <w:szCs w:val="14"/>
          <w:spacing w:val="-13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23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Reasoner.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utom.</w:t>
      </w:r>
      <w:r>
        <w:rPr>
          <w:rFonts w:ascii="Arial" w:hAnsi="Arial" w:cs="Arial" w:eastAsia="Arial"/>
          <w:sz w:val="14"/>
          <w:szCs w:val="14"/>
          <w:spacing w:val="1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Reason.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53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(3),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245–269.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083" w:right="-20"/>
        <w:jc w:val="right"/>
        <w:tabs>
          <w:tab w:pos="47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Gruninge</w:t>
      </w:r>
      <w:r>
        <w:rPr>
          <w:rFonts w:ascii="Arial" w:hAnsi="Arial" w:cs="Arial" w:eastAsia="Arial"/>
          <w:sz w:val="14"/>
          <w:szCs w:val="14"/>
          <w:spacing w:val="-5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(1994).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Role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Competen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3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Questions</w:t>
      </w:r>
      <w:r>
        <w:rPr>
          <w:rFonts w:ascii="Arial" w:hAnsi="Arial" w:cs="Arial" w:eastAsia="Arial"/>
          <w:sz w:val="14"/>
          <w:szCs w:val="14"/>
          <w:spacing w:val="2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Enterprise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Engineering.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IFIP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WG5.7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86"/>
          <w:i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ork.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1–17,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rondheim,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Nor</w:t>
      </w:r>
      <w:r>
        <w:rPr>
          <w:rFonts w:ascii="Arial" w:hAnsi="Arial" w:cs="Arial" w:eastAsia="Arial"/>
          <w:sz w:val="14"/>
          <w:szCs w:val="14"/>
          <w:spacing w:val="-1"/>
          <w:w w:val="9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Harris,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Seaborne,</w:t>
      </w:r>
      <w:r>
        <w:rPr>
          <w:rFonts w:ascii="Arial" w:hAnsi="Arial" w:cs="Arial" w:eastAsia="Arial"/>
          <w:sz w:val="14"/>
          <w:szCs w:val="14"/>
          <w:spacing w:val="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 </w:t>
      </w:r>
      <w:r>
        <w:rPr>
          <w:rFonts w:ascii="Arial" w:hAnsi="Arial" w:cs="Arial" w:eastAsia="Arial"/>
          <w:sz w:val="14"/>
          <w:szCs w:val="14"/>
          <w:spacing w:val="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Language.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232" w:right="-20"/>
        <w:jc w:val="left"/>
        <w:rPr>
          <w:rFonts w:ascii="Arial" w:hAnsi="Arial" w:cs="Arial" w:eastAsia="Arial"/>
          <w:sz w:val="14"/>
          <w:szCs w:val="14"/>
        </w:rPr>
      </w:pPr>
      <w:rPr/>
      <w:hyperlink r:id="rId19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g/TR/sparql11-query/.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18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Hastings,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J.,</w:t>
      </w:r>
      <w:r>
        <w:rPr>
          <w:rFonts w:ascii="Arial" w:hAnsi="Arial" w:cs="Arial" w:eastAsia="Arial"/>
          <w:sz w:val="14"/>
          <w:szCs w:val="14"/>
          <w:spacing w:val="-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Matos,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Dek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(2013).</w:t>
      </w:r>
      <w:r>
        <w:rPr>
          <w:rFonts w:ascii="Arial" w:hAnsi="Arial" w:cs="Arial" w:eastAsia="Arial"/>
          <w:sz w:val="14"/>
          <w:szCs w:val="14"/>
          <w:spacing w:val="2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ChEBI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1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database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ontology</w:t>
      </w:r>
      <w:r>
        <w:rPr>
          <w:rFonts w:ascii="Arial" w:hAnsi="Arial" w:cs="Arial" w:eastAsia="Arial"/>
          <w:sz w:val="14"/>
          <w:szCs w:val="14"/>
          <w:spacing w:val="2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biologically</w:t>
      </w:r>
      <w:r>
        <w:rPr>
          <w:rFonts w:ascii="Arial" w:hAnsi="Arial" w:cs="Arial" w:eastAsia="Arial"/>
          <w:sz w:val="14"/>
          <w:szCs w:val="14"/>
          <w:spacing w:val="-10"/>
          <w:w w:val="9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rel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ant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chemistry:</w:t>
      </w:r>
      <w:r>
        <w:rPr>
          <w:rFonts w:ascii="Arial" w:hAnsi="Arial" w:cs="Arial" w:eastAsia="Arial"/>
          <w:sz w:val="14"/>
          <w:szCs w:val="14"/>
          <w:spacing w:val="2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Enhancements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2013.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D456–63.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Horridge,</w:t>
      </w:r>
      <w:r>
        <w:rPr>
          <w:rFonts w:ascii="Arial" w:hAnsi="Arial" w:cs="Arial" w:eastAsia="Arial"/>
          <w:sz w:val="14"/>
          <w:szCs w:val="14"/>
          <w:spacing w:val="1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and</w:t>
      </w:r>
      <w:r>
        <w:rPr>
          <w:rFonts w:ascii="Arial" w:hAnsi="Arial" w:cs="Arial" w:eastAsia="Arial"/>
          <w:sz w:val="14"/>
          <w:szCs w:val="14"/>
          <w:spacing w:val="1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atel-Schneide</w:t>
      </w:r>
      <w:r>
        <w:rPr>
          <w:rFonts w:ascii="Arial" w:hAnsi="Arial" w:cs="Arial" w:eastAsia="Arial"/>
          <w:sz w:val="14"/>
          <w:szCs w:val="14"/>
          <w:spacing w:val="-5"/>
          <w:w w:val="85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.</w:t>
      </w:r>
      <w:r>
        <w:rPr>
          <w:rFonts w:ascii="Arial" w:hAnsi="Arial" w:cs="Arial" w:eastAsia="Arial"/>
          <w:sz w:val="14"/>
          <w:szCs w:val="14"/>
          <w:spacing w:val="6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(2009).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eb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</w:t>
      </w:r>
      <w:r>
        <w:rPr>
          <w:rFonts w:ascii="Arial" w:hAnsi="Arial" w:cs="Arial" w:eastAsia="Arial"/>
          <w:sz w:val="14"/>
          <w:szCs w:val="14"/>
          <w:spacing w:val="2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Language: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Manchester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Syntax.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hyperlink r:id="rId20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wl2-mancheste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-syntax/.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utz,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en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More</w:t>
      </w:r>
      <w:r>
        <w:rPr>
          <w:rFonts w:ascii="Arial" w:hAnsi="Arial" w:cs="Arial" w:eastAsia="Arial"/>
          <w:sz w:val="14"/>
          <w:szCs w:val="14"/>
          <w:spacing w:val="1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Irresistible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OIQ.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KR</w:t>
      </w:r>
      <w:r>
        <w:rPr>
          <w:rFonts w:ascii="Arial" w:hAnsi="Arial" w:cs="Arial" w:eastAsia="Arial"/>
          <w:sz w:val="14"/>
          <w:szCs w:val="14"/>
          <w:spacing w:val="11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200</w:t>
      </w:r>
      <w:r>
        <w:rPr>
          <w:rFonts w:ascii="Arial" w:hAnsi="Arial" w:cs="Arial" w:eastAsia="Arial"/>
          <w:sz w:val="14"/>
          <w:szCs w:val="14"/>
          <w:spacing w:val="6"/>
          <w:w w:val="86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1–36.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Huntl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R.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wford,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.,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Mut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o-Meullenet,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et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al.</w:t>
      </w:r>
      <w:r>
        <w:rPr>
          <w:rFonts w:ascii="Arial" w:hAnsi="Arial" w:cs="Arial" w:eastAsia="Arial"/>
          <w:sz w:val="14"/>
          <w:szCs w:val="14"/>
          <w:spacing w:val="4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(2014).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database: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Gene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annotation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updates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2015.</w:t>
      </w:r>
      <w:r>
        <w:rPr>
          <w:rFonts w:ascii="Arial" w:hAnsi="Arial" w:cs="Arial" w:eastAsia="Arial"/>
          <w:sz w:val="14"/>
          <w:szCs w:val="14"/>
          <w:spacing w:val="23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31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Acids</w:t>
      </w:r>
      <w:r>
        <w:rPr>
          <w:rFonts w:ascii="Arial" w:hAnsi="Arial" w:cs="Arial" w:eastAsia="Arial"/>
          <w:sz w:val="14"/>
          <w:szCs w:val="14"/>
          <w:spacing w:val="16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D1057–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Hustadt,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U.,</w:t>
      </w:r>
      <w:r>
        <w:rPr>
          <w:rFonts w:ascii="Arial" w:hAnsi="Arial" w:cs="Arial" w:eastAsia="Arial"/>
          <w:sz w:val="14"/>
          <w:szCs w:val="14"/>
          <w:spacing w:val="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(2005).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Compl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xity</w:t>
      </w:r>
      <w:r>
        <w:rPr>
          <w:rFonts w:ascii="Arial" w:hAnsi="Arial" w:cs="Arial" w:eastAsia="Arial"/>
          <w:sz w:val="14"/>
          <w:szCs w:val="14"/>
          <w:spacing w:val="2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9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Description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Logics.</w:t>
      </w:r>
      <w:r>
        <w:rPr>
          <w:rFonts w:ascii="Arial" w:hAnsi="Arial" w:cs="Arial" w:eastAsia="Arial"/>
          <w:sz w:val="14"/>
          <w:szCs w:val="14"/>
          <w:spacing w:val="2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IJCAI-0</w:t>
      </w:r>
      <w:r>
        <w:rPr>
          <w:rFonts w:ascii="Arial" w:hAnsi="Arial" w:cs="Arial" w:eastAsia="Arial"/>
          <w:sz w:val="14"/>
          <w:szCs w:val="14"/>
          <w:spacing w:val="3"/>
          <w:w w:val="94"/>
          <w:i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2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466–471,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Edin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g,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Scotland.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Kaufmann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Publishers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Inc.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077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Jiang,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Solbrig,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Chalmers,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16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Study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ICD-11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232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Anatomy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alue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Set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Extraction</w:t>
      </w:r>
      <w:r>
        <w:rPr>
          <w:rFonts w:ascii="Arial" w:hAnsi="Arial" w:cs="Arial" w:eastAsia="Arial"/>
          <w:sz w:val="14"/>
          <w:szCs w:val="14"/>
          <w:spacing w:val="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from</w:t>
      </w:r>
      <w:r>
        <w:rPr>
          <w:rFonts w:ascii="Arial" w:hAnsi="Arial" w:cs="Arial" w:eastAsia="Arial"/>
          <w:sz w:val="14"/>
          <w:szCs w:val="14"/>
          <w:spacing w:val="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SNOMED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CT.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ICBO</w:t>
      </w:r>
      <w:r>
        <w:rPr>
          <w:rFonts w:ascii="Arial" w:hAnsi="Arial" w:cs="Arial" w:eastAsia="Arial"/>
          <w:sz w:val="14"/>
          <w:szCs w:val="14"/>
          <w:spacing w:val="6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-8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133–138,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Kanehisa,</w:t>
      </w:r>
      <w:r>
        <w:rPr>
          <w:rFonts w:ascii="Arial" w:hAnsi="Arial" w:cs="Arial" w:eastAsia="Arial"/>
          <w:sz w:val="14"/>
          <w:szCs w:val="14"/>
          <w:spacing w:val="1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Goto,</w:t>
      </w:r>
      <w:r>
        <w:rPr>
          <w:rFonts w:ascii="Arial" w:hAnsi="Arial" w:cs="Arial" w:eastAsia="Arial"/>
          <w:sz w:val="14"/>
          <w:szCs w:val="14"/>
          <w:spacing w:val="1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Sato,</w:t>
      </w:r>
      <w:r>
        <w:rPr>
          <w:rFonts w:ascii="Arial" w:hAnsi="Arial" w:cs="Arial" w:eastAsia="Arial"/>
          <w:sz w:val="14"/>
          <w:szCs w:val="14"/>
          <w:spacing w:val="1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Furumichi,</w:t>
      </w:r>
      <w:r>
        <w:rPr>
          <w:rFonts w:ascii="Arial" w:hAnsi="Arial" w:cs="Arial" w:eastAsia="Arial"/>
          <w:sz w:val="14"/>
          <w:szCs w:val="14"/>
          <w:spacing w:val="14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anabe,</w:t>
      </w:r>
      <w:r>
        <w:rPr>
          <w:rFonts w:ascii="Arial" w:hAnsi="Arial" w:cs="Arial" w:eastAsia="Arial"/>
          <w:sz w:val="14"/>
          <w:szCs w:val="14"/>
          <w:spacing w:val="1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KEGG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gration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interpretation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ge-scale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molecular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data</w:t>
      </w:r>
      <w:r>
        <w:rPr>
          <w:rFonts w:ascii="Arial" w:hAnsi="Arial" w:cs="Arial" w:eastAsia="Arial"/>
          <w:sz w:val="14"/>
          <w:szCs w:val="14"/>
          <w:spacing w:val="-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sets.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Acids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40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1–6.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Lau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ens,</w:t>
      </w:r>
      <w:r>
        <w:rPr>
          <w:rFonts w:ascii="Arial" w:hAnsi="Arial" w:cs="Arial" w:eastAsia="Arial"/>
          <w:sz w:val="14"/>
          <w:szCs w:val="14"/>
          <w:spacing w:val="2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K.,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Naulaerts,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Be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ghe,</w:t>
      </w:r>
      <w:r>
        <w:rPr>
          <w:rFonts w:ascii="Arial" w:hAnsi="Arial" w:cs="Arial" w:eastAsia="Arial"/>
          <w:sz w:val="14"/>
          <w:szCs w:val="14"/>
          <w:spacing w:val="2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(2015).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Bioinformatics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1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approaches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functional</w:t>
      </w:r>
      <w:r>
        <w:rPr>
          <w:rFonts w:ascii="Arial" w:hAnsi="Arial" w:cs="Arial" w:eastAsia="Arial"/>
          <w:sz w:val="14"/>
          <w:szCs w:val="14"/>
          <w:spacing w:val="3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interpretation</w:t>
      </w:r>
      <w:r>
        <w:rPr>
          <w:rFonts w:ascii="Arial" w:hAnsi="Arial" w:cs="Arial" w:eastAsia="Arial"/>
          <w:sz w:val="14"/>
          <w:szCs w:val="14"/>
          <w:spacing w:val="1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protein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lists: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From</w:t>
      </w:r>
      <w:r>
        <w:rPr>
          <w:rFonts w:ascii="Arial" w:hAnsi="Arial" w:cs="Arial" w:eastAsia="Arial"/>
          <w:sz w:val="14"/>
          <w:szCs w:val="14"/>
          <w:spacing w:val="1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ontology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term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enrichment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ork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analysis.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P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oteomic</w:t>
      </w:r>
      <w:r>
        <w:rPr>
          <w:rFonts w:ascii="Arial" w:hAnsi="Arial" w:cs="Arial" w:eastAsia="Arial"/>
          <w:sz w:val="14"/>
          <w:szCs w:val="14"/>
          <w:spacing w:val="1"/>
          <w:w w:val="86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3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n/a–n/a.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Lehmann,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(2009).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DL-Learner: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Learning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Concepts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Description</w:t>
      </w:r>
      <w:r>
        <w:rPr>
          <w:rFonts w:ascii="Arial" w:hAnsi="Arial" w:cs="Arial" w:eastAsia="Arial"/>
          <w:sz w:val="14"/>
          <w:szCs w:val="14"/>
          <w:spacing w:val="2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Logics.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Ma</w:t>
      </w:r>
      <w:r>
        <w:rPr>
          <w:rFonts w:ascii="Arial" w:hAnsi="Arial" w:cs="Arial" w:eastAsia="Arial"/>
          <w:sz w:val="14"/>
          <w:szCs w:val="14"/>
          <w:spacing w:val="-2"/>
          <w:w w:val="10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h.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Learn.</w:t>
      </w:r>
      <w:r>
        <w:rPr>
          <w:rFonts w:ascii="Arial" w:hAnsi="Arial" w:cs="Arial" w:eastAsia="Arial"/>
          <w:sz w:val="14"/>
          <w:szCs w:val="14"/>
          <w:spacing w:val="2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2639–2642.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Martinez-Costa,</w:t>
      </w:r>
      <w:r>
        <w:rPr>
          <w:rFonts w:ascii="Arial" w:hAnsi="Arial" w:cs="Arial" w:eastAsia="Arial"/>
          <w:sz w:val="14"/>
          <w:szCs w:val="14"/>
          <w:spacing w:val="2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Cornet,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Karlsson,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Kalra,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enrichment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clinical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models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ards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interoperabilit</w:t>
      </w:r>
      <w:r>
        <w:rPr>
          <w:rFonts w:ascii="Arial" w:hAnsi="Arial" w:cs="Arial" w:eastAsia="Arial"/>
          <w:sz w:val="14"/>
          <w:szCs w:val="14"/>
          <w:spacing w:val="-8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heart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1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ailure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summary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AMIA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565–576.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(2006).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Comparison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echniques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ying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ge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Description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ABo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x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es.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2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</w:t>
      </w:r>
      <w:r>
        <w:rPr>
          <w:rFonts w:ascii="Arial" w:hAnsi="Arial" w:cs="Arial" w:eastAsia="Arial"/>
          <w:sz w:val="14"/>
          <w:szCs w:val="14"/>
          <w:spacing w:val="-12"/>
          <w:w w:val="89"/>
          <w:i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AR-0</w:t>
      </w:r>
      <w:r>
        <w:rPr>
          <w:rFonts w:ascii="Arial" w:hAnsi="Arial" w:cs="Arial" w:eastAsia="Arial"/>
          <w:sz w:val="14"/>
          <w:szCs w:val="14"/>
          <w:spacing w:val="6"/>
          <w:w w:val="89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Phnom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Penh,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Cambodia.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Springe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-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erlag</w:t>
      </w:r>
      <w:r>
        <w:rPr>
          <w:rFonts w:ascii="Arial" w:hAnsi="Arial" w:cs="Arial" w:eastAsia="Arial"/>
          <w:sz w:val="14"/>
          <w:szCs w:val="14"/>
          <w:spacing w:val="-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Berlin,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Heidelbe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6"/>
        </w:rPr>
        <w:t>Muniz,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Siqueira,</w:t>
      </w:r>
      <w:r>
        <w:rPr>
          <w:rFonts w:ascii="Arial" w:hAnsi="Arial" w:cs="Arial" w:eastAsia="Arial"/>
          <w:sz w:val="14"/>
          <w:szCs w:val="14"/>
          <w:spacing w:val="2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onseca,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a.,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et</w:t>
      </w:r>
      <w:r>
        <w:rPr>
          <w:rFonts w:ascii="Arial" w:hAnsi="Arial" w:cs="Arial" w:eastAsia="Arial"/>
          <w:sz w:val="14"/>
          <w:szCs w:val="14"/>
          <w:spacing w:val="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(2006).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aliação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relação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entre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polimorfismo</w:t>
      </w:r>
      <w:r>
        <w:rPr>
          <w:rFonts w:ascii="Arial" w:hAnsi="Arial" w:cs="Arial" w:eastAsia="Arial"/>
          <w:sz w:val="14"/>
          <w:szCs w:val="14"/>
          <w:spacing w:val="1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C677T</w:t>
      </w:r>
      <w:r>
        <w:rPr>
          <w:rFonts w:ascii="Arial" w:hAnsi="Arial" w:cs="Arial" w:eastAsia="Arial"/>
          <w:sz w:val="14"/>
          <w:szCs w:val="14"/>
          <w:spacing w:val="3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no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gene</w:t>
      </w:r>
      <w:r>
        <w:rPr>
          <w:rFonts w:ascii="Arial" w:hAnsi="Arial" w:cs="Arial" w:eastAsia="Arial"/>
          <w:sz w:val="14"/>
          <w:szCs w:val="14"/>
          <w:spacing w:val="1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para</w:t>
      </w:r>
      <w:r>
        <w:rPr>
          <w:rFonts w:ascii="Arial" w:hAnsi="Arial" w:cs="Arial" w:eastAsia="Arial"/>
          <w:sz w:val="14"/>
          <w:szCs w:val="14"/>
          <w:spacing w:val="1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MTHFR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concentração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plasmática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homocisteína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na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doença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arterial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coronariana.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Natale,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D.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a.,</w:t>
      </w:r>
      <w:r>
        <w:rPr>
          <w:rFonts w:ascii="Arial" w:hAnsi="Arial" w:cs="Arial" w:eastAsia="Arial"/>
          <w:sz w:val="14"/>
          <w:szCs w:val="14"/>
          <w:spacing w:val="-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Arighi,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C.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N.,</w:t>
      </w:r>
      <w:r>
        <w:rPr>
          <w:rFonts w:ascii="Arial" w:hAnsi="Arial" w:cs="Arial" w:eastAsia="Arial"/>
          <w:sz w:val="14"/>
          <w:szCs w:val="14"/>
          <w:spacing w:val="1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Bla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e,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a.,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(2014).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Protein</w:t>
      </w:r>
      <w:r>
        <w:rPr>
          <w:rFonts w:ascii="Arial" w:hAnsi="Arial" w:cs="Arial" w:eastAsia="Arial"/>
          <w:sz w:val="14"/>
          <w:szCs w:val="14"/>
          <w:spacing w:val="-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Ontology:</w:t>
      </w:r>
      <w:r>
        <w:rPr>
          <w:rFonts w:ascii="Arial" w:hAnsi="Arial" w:cs="Arial" w:eastAsia="Arial"/>
          <w:sz w:val="14"/>
          <w:szCs w:val="14"/>
          <w:spacing w:val="1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controlled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structured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ork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protein</w:t>
      </w:r>
      <w:r>
        <w:rPr>
          <w:rFonts w:ascii="Arial" w:hAnsi="Arial" w:cs="Arial" w:eastAsia="Arial"/>
          <w:sz w:val="14"/>
          <w:szCs w:val="14"/>
          <w:spacing w:val="2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entities.</w:t>
      </w:r>
      <w:r>
        <w:rPr>
          <w:rFonts w:ascii="Arial" w:hAnsi="Arial" w:cs="Arial" w:eastAsia="Arial"/>
          <w:sz w:val="14"/>
          <w:szCs w:val="14"/>
          <w:spacing w:val="3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Nucl.</w:t>
      </w:r>
      <w:r>
        <w:rPr>
          <w:rFonts w:ascii="Arial" w:hAnsi="Arial" w:cs="Arial" w:eastAsia="Arial"/>
          <w:sz w:val="14"/>
          <w:szCs w:val="14"/>
          <w:spacing w:val="2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415–421.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-24" w:right="204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NCBI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Coordinators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(2015).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Database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National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Center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Biotechnology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Information.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Acids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Resea</w:t>
      </w:r>
      <w:r>
        <w:rPr>
          <w:rFonts w:ascii="Arial" w:hAnsi="Arial" w:cs="Arial" w:eastAsia="Arial"/>
          <w:sz w:val="14"/>
          <w:szCs w:val="14"/>
          <w:spacing w:val="-4"/>
          <w:w w:val="86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6"/>
          <w:i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86"/>
          <w:i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D6–D17.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Poggi,</w:t>
      </w:r>
      <w:r>
        <w:rPr>
          <w:rFonts w:ascii="Arial" w:hAnsi="Arial" w:cs="Arial" w:eastAsia="Arial"/>
          <w:sz w:val="14"/>
          <w:szCs w:val="14"/>
          <w:spacing w:val="2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Lembo,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anese,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Linking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data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4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4900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133–173.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-12" w:right="203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Recto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Barriers,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approaches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research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priorities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grating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biomedical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EU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Health</w:t>
      </w:r>
      <w:r>
        <w:rPr>
          <w:rFonts w:ascii="Arial" w:hAnsi="Arial" w:cs="Arial" w:eastAsia="Arial"/>
          <w:sz w:val="14"/>
          <w:szCs w:val="14"/>
          <w:spacing w:val="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Support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Action.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Santana,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.,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Medeiros,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Freitas,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(2011).</w:t>
      </w:r>
      <w:r>
        <w:rPr>
          <w:rFonts w:ascii="Arial" w:hAnsi="Arial" w:cs="Arial" w:eastAsia="Arial"/>
          <w:sz w:val="14"/>
          <w:szCs w:val="14"/>
          <w:spacing w:val="2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patterns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ta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ular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representations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2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kn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wledge</w:t>
      </w:r>
      <w:r>
        <w:rPr>
          <w:rFonts w:ascii="Arial" w:hAnsi="Arial" w:cs="Arial" w:eastAsia="Arial"/>
          <w:sz w:val="14"/>
          <w:szCs w:val="14"/>
          <w:spacing w:val="1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glected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tropical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diseases.</w:t>
      </w:r>
      <w:r>
        <w:rPr>
          <w:rFonts w:ascii="Arial" w:hAnsi="Arial" w:cs="Arial" w:eastAsia="Arial"/>
          <w:sz w:val="14"/>
          <w:szCs w:val="14"/>
          <w:spacing w:val="15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27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(13),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i349–i356.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-12" w:right="203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D.,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Smith,</w:t>
      </w:r>
      <w:r>
        <w:rPr>
          <w:rFonts w:ascii="Arial" w:hAnsi="Arial" w:cs="Arial" w:eastAsia="Arial"/>
          <w:sz w:val="14"/>
          <w:szCs w:val="14"/>
          <w:spacing w:val="2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wis,</w:t>
      </w:r>
      <w:r>
        <w:rPr>
          <w:rFonts w:ascii="Arial" w:hAnsi="Arial" w:cs="Arial" w:eastAsia="Arial"/>
          <w:sz w:val="14"/>
          <w:szCs w:val="14"/>
          <w:spacing w:val="2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S.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E.,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7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al.</w:t>
      </w:r>
      <w:r>
        <w:rPr>
          <w:rFonts w:ascii="Arial" w:hAnsi="Arial" w:cs="Arial" w:eastAsia="Arial"/>
          <w:sz w:val="14"/>
          <w:szCs w:val="14"/>
          <w:spacing w:val="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(2009).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Sur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y-based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naming</w:t>
      </w:r>
      <w:r>
        <w:rPr>
          <w:rFonts w:ascii="Arial" w:hAnsi="Arial" w:cs="Arial" w:eastAsia="Arial"/>
          <w:sz w:val="14"/>
          <w:szCs w:val="14"/>
          <w:spacing w:val="1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entions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use</w:t>
      </w:r>
      <w:r>
        <w:rPr>
          <w:rFonts w:ascii="Arial" w:hAnsi="Arial" w:cs="Arial" w:eastAsia="Arial"/>
          <w:sz w:val="14"/>
          <w:szCs w:val="14"/>
          <w:spacing w:val="3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OBO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oundry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ontology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elopment.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BMC</w:t>
      </w:r>
      <w:r>
        <w:rPr>
          <w:rFonts w:ascii="Arial" w:hAnsi="Arial" w:cs="Arial" w:eastAsia="Arial"/>
          <w:sz w:val="14"/>
          <w:szCs w:val="14"/>
          <w:spacing w:val="16"/>
          <w:w w:val="8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125.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2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opLite: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Upper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el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7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Life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Sciences.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olution,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Design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Application.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Furbach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Staab,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Inform.</w:t>
      </w:r>
      <w:r>
        <w:rPr>
          <w:rFonts w:ascii="Arial" w:hAnsi="Arial" w:cs="Arial" w:eastAsia="Arial"/>
          <w:sz w:val="14"/>
          <w:szCs w:val="14"/>
          <w:spacing w:val="2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2013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9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oblenz.</w:t>
      </w:r>
      <w:r>
        <w:rPr>
          <w:rFonts w:ascii="Arial" w:hAnsi="Arial" w:cs="Arial" w:eastAsia="Arial"/>
          <w:sz w:val="14"/>
          <w:szCs w:val="14"/>
          <w:spacing w:val="1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IOS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Press.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-32" w:right="201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Stenzhorn,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(2008).</w:t>
      </w:r>
      <w:r>
        <w:rPr>
          <w:rFonts w:ascii="Arial" w:hAnsi="Arial" w:cs="Arial" w:eastAsia="Arial"/>
          <w:sz w:val="14"/>
          <w:szCs w:val="14"/>
          <w:spacing w:val="1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ontology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biological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taxa.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24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(13),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313–321.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Brochhausen,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Hoehndorf,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(2011).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Higgs</w:t>
      </w:r>
      <w:r>
        <w:rPr>
          <w:rFonts w:ascii="Arial" w:hAnsi="Arial" w:cs="Arial" w:eastAsia="Arial"/>
          <w:sz w:val="14"/>
          <w:szCs w:val="14"/>
          <w:spacing w:val="1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Bosons,</w:t>
      </w:r>
      <w:r>
        <w:rPr>
          <w:rFonts w:ascii="Arial" w:hAnsi="Arial" w:cs="Arial" w:eastAsia="Arial"/>
          <w:sz w:val="14"/>
          <w:szCs w:val="14"/>
          <w:spacing w:val="-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Mars</w:t>
      </w:r>
      <w:r>
        <w:rPr>
          <w:rFonts w:ascii="Arial" w:hAnsi="Arial" w:cs="Arial" w:eastAsia="Arial"/>
          <w:sz w:val="14"/>
          <w:szCs w:val="14"/>
          <w:spacing w:val="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sions,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Unicorn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Delusions: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Deal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erms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Dubious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Scientific</w:t>
      </w:r>
      <w:r>
        <w:rPr>
          <w:rFonts w:ascii="Arial" w:hAnsi="Arial" w:cs="Arial" w:eastAsia="Arial"/>
          <w:sz w:val="14"/>
          <w:szCs w:val="14"/>
          <w:spacing w:val="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Ontologies.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ICBO</w:t>
      </w:r>
      <w:r>
        <w:rPr>
          <w:rFonts w:ascii="Arial" w:hAnsi="Arial" w:cs="Arial" w:eastAsia="Arial"/>
          <w:sz w:val="14"/>
          <w:szCs w:val="14"/>
          <w:spacing w:val="3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183–189,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3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we,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Röhl,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2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Guideline</w:t>
      </w:r>
      <w:r>
        <w:rPr>
          <w:rFonts w:ascii="Arial" w:hAnsi="Arial" w:cs="Arial" w:eastAsia="Arial"/>
          <w:sz w:val="14"/>
          <w:szCs w:val="14"/>
          <w:spacing w:val="2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eloping</w:t>
      </w:r>
      <w:r>
        <w:rPr>
          <w:rFonts w:ascii="Arial" w:hAnsi="Arial" w:cs="Arial" w:eastAsia="Arial"/>
          <w:sz w:val="14"/>
          <w:szCs w:val="14"/>
          <w:spacing w:val="2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Good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Biomedical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Domain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Logics.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echnical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Report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Decembe</w:t>
      </w:r>
      <w:r>
        <w:rPr>
          <w:rFonts w:ascii="Arial" w:hAnsi="Arial" w:cs="Arial" w:eastAsia="Arial"/>
          <w:sz w:val="14"/>
          <w:szCs w:val="14"/>
          <w:spacing w:val="-5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ersität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Rostock,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Rostock.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342" w:lineRule="auto"/>
        <w:ind w:right="2018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Selhub,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J.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(1999).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ysteine</w:t>
      </w:r>
      <w:r>
        <w:rPr>
          <w:rFonts w:ascii="Arial" w:hAnsi="Arial" w:cs="Arial" w:eastAsia="Arial"/>
          <w:sz w:val="14"/>
          <w:szCs w:val="14"/>
          <w:spacing w:val="3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metabolism.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Annu.</w:t>
      </w:r>
      <w:r>
        <w:rPr>
          <w:rFonts w:ascii="Arial" w:hAnsi="Arial" w:cs="Arial" w:eastAsia="Arial"/>
          <w:sz w:val="14"/>
          <w:szCs w:val="14"/>
          <w:spacing w:val="1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7"/>
          <w:i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Nut</w:t>
      </w:r>
      <w:r>
        <w:rPr>
          <w:rFonts w:ascii="Arial" w:hAnsi="Arial" w:cs="Arial" w:eastAsia="Arial"/>
          <w:sz w:val="14"/>
          <w:szCs w:val="14"/>
          <w:spacing w:val="-13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19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217–246.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Siqueira,</w:t>
      </w:r>
      <w:r>
        <w:rPr>
          <w:rFonts w:ascii="Arial" w:hAnsi="Arial" w:cs="Arial" w:eastAsia="Arial"/>
          <w:sz w:val="14"/>
          <w:szCs w:val="14"/>
          <w:spacing w:val="2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eira,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82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.</w:t>
      </w:r>
      <w:r>
        <w:rPr>
          <w:rFonts w:ascii="Arial" w:hAnsi="Arial" w:cs="Arial" w:eastAsia="Arial"/>
          <w:sz w:val="14"/>
          <w:szCs w:val="14"/>
          <w:spacing w:val="18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Muniz,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Met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13" w:lineRule="exact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  <w:position w:val="1"/>
        </w:rPr>
        <w:t>lenetetra</w:t>
      </w:r>
      <w:r>
        <w:rPr>
          <w:rFonts w:ascii="Arial" w:hAnsi="Arial" w:cs="Arial" w:eastAsia="Arial"/>
          <w:sz w:val="14"/>
          <w:szCs w:val="14"/>
          <w:spacing w:val="-1"/>
          <w:w w:val="87"/>
          <w:position w:val="1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7"/>
          <w:position w:val="1"/>
        </w:rPr>
        <w:t>ydrofolate</w:t>
      </w:r>
      <w:r>
        <w:rPr>
          <w:rFonts w:ascii="Arial" w:hAnsi="Arial" w:cs="Arial" w:eastAsia="Arial"/>
          <w:sz w:val="14"/>
          <w:szCs w:val="14"/>
          <w:spacing w:val="0"/>
          <w:w w:val="87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7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position w:val="1"/>
        </w:rPr>
        <w:t>reductase</w:t>
      </w:r>
      <w:r>
        <w:rPr>
          <w:rFonts w:ascii="Arial" w:hAnsi="Arial" w:cs="Arial" w:eastAsia="Arial"/>
          <w:sz w:val="14"/>
          <w:szCs w:val="14"/>
          <w:spacing w:val="-7"/>
          <w:w w:val="87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(MTHFR)</w:t>
      </w:r>
      <w:r>
        <w:rPr>
          <w:rFonts w:ascii="Arial" w:hAnsi="Arial" w:cs="Arial" w:eastAsia="Arial"/>
          <w:sz w:val="14"/>
          <w:szCs w:val="14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position w:val="1"/>
        </w:rPr>
        <w:t>C677T</w:t>
      </w:r>
      <w:r>
        <w:rPr>
          <w:rFonts w:ascii="Arial" w:hAnsi="Arial" w:cs="Arial" w:eastAsia="Arial"/>
          <w:sz w:val="14"/>
          <w:szCs w:val="14"/>
          <w:spacing w:val="8"/>
          <w:w w:val="91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position w:val="1"/>
        </w:rPr>
        <w:t>polymorphism</w:t>
      </w:r>
      <w:r>
        <w:rPr>
          <w:rFonts w:ascii="Arial" w:hAnsi="Arial" w:cs="Arial" w:eastAsia="Arial"/>
          <w:sz w:val="14"/>
          <w:szCs w:val="14"/>
          <w:spacing w:val="21"/>
          <w:w w:val="91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position w:val="1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91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position w:val="1"/>
        </w:rPr>
        <w:t>high</w:t>
      </w:r>
      <w:r>
        <w:rPr>
          <w:rFonts w:ascii="Arial" w:hAnsi="Arial" w:cs="Arial" w:eastAsia="Arial"/>
          <w:sz w:val="14"/>
          <w:szCs w:val="14"/>
          <w:spacing w:val="9"/>
          <w:w w:val="91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plasma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8" w:after="0" w:line="267" w:lineRule="auto"/>
        <w:ind w:left="124" w:right="2018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ysteine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chronic</w:t>
      </w:r>
      <w:r>
        <w:rPr>
          <w:rFonts w:ascii="Arial" w:hAnsi="Arial" w:cs="Arial" w:eastAsia="Arial"/>
          <w:sz w:val="14"/>
          <w:szCs w:val="14"/>
          <w:spacing w:val="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hepatitis</w:t>
      </w:r>
      <w:r>
        <w:rPr>
          <w:rFonts w:ascii="Arial" w:hAnsi="Arial" w:cs="Arial" w:eastAsia="Arial"/>
          <w:sz w:val="14"/>
          <w:szCs w:val="14"/>
          <w:spacing w:val="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(CHC)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infected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patients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from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Northeast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Brazil.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Nutrition</w:t>
      </w:r>
      <w:r>
        <w:rPr>
          <w:rFonts w:ascii="Arial" w:hAnsi="Arial" w:cs="Arial" w:eastAsia="Arial"/>
          <w:sz w:val="14"/>
          <w:szCs w:val="14"/>
          <w:spacing w:val="-1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journa</w:t>
      </w:r>
      <w:r>
        <w:rPr>
          <w:rFonts w:ascii="Arial" w:hAnsi="Arial" w:cs="Arial" w:eastAsia="Arial"/>
          <w:sz w:val="14"/>
          <w:szCs w:val="14"/>
          <w:spacing w:val="4"/>
          <w:w w:val="93"/>
          <w:i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14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(1),</w:t>
      </w:r>
      <w:r>
        <w:rPr>
          <w:rFonts w:ascii="Arial" w:hAnsi="Arial" w:cs="Arial" w:eastAsia="Arial"/>
          <w:sz w:val="14"/>
          <w:szCs w:val="14"/>
          <w:spacing w:val="-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86.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Ceusters,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Klagges,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Relations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ontologies.</w:t>
      </w:r>
      <w:r>
        <w:rPr>
          <w:rFonts w:ascii="Arial" w:hAnsi="Arial" w:cs="Arial" w:eastAsia="Arial"/>
          <w:sz w:val="14"/>
          <w:szCs w:val="14"/>
          <w:spacing w:val="2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Genome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(5),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Ash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urne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Rosse,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(2007).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OBO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oundry: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dinated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olution</w:t>
      </w:r>
      <w:r>
        <w:rPr>
          <w:rFonts w:ascii="Arial" w:hAnsi="Arial" w:cs="Arial" w:eastAsia="Arial"/>
          <w:sz w:val="14"/>
          <w:szCs w:val="14"/>
          <w:spacing w:val="3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1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support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gration.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  <w:i/>
        </w:rPr>
        <w:t>Natu</w:t>
      </w:r>
      <w:r>
        <w:rPr>
          <w:rFonts w:ascii="Arial" w:hAnsi="Arial" w:cs="Arial" w:eastAsia="Arial"/>
          <w:sz w:val="14"/>
          <w:szCs w:val="14"/>
          <w:spacing w:val="-5"/>
          <w:w w:val="95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biote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1"/>
          <w:w w:val="9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25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(11),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1251–5.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Spea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Ontol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gy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2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wenty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Century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: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oduction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with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Recommendation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IFOMIS,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Saarbrüc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Germa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1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.ifomis.o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g/bfo/manual.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Szklarczyk,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Franceschini,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yde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(2014).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STRING</w:t>
      </w:r>
      <w:r>
        <w:rPr>
          <w:rFonts w:ascii="Arial" w:hAnsi="Arial" w:cs="Arial" w:eastAsia="Arial"/>
          <w:sz w:val="14"/>
          <w:szCs w:val="14"/>
          <w:spacing w:val="9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v10: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protein-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protein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interaction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orks,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grated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tree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life.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10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Acids</w:t>
      </w:r>
      <w:r>
        <w:rPr>
          <w:rFonts w:ascii="Arial" w:hAnsi="Arial" w:cs="Arial" w:eastAsia="Arial"/>
          <w:sz w:val="14"/>
          <w:szCs w:val="14"/>
          <w:spacing w:val="2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(D1),</w:t>
      </w:r>
      <w:r>
        <w:rPr>
          <w:rFonts w:ascii="Arial" w:hAnsi="Arial" w:cs="Arial" w:eastAsia="Arial"/>
          <w:sz w:val="14"/>
          <w:szCs w:val="14"/>
          <w:spacing w:val="-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D447–D452.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-32" w:right="201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5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(2014).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Consortium:</w:t>
      </w:r>
      <w:r>
        <w:rPr>
          <w:rFonts w:ascii="Arial" w:hAnsi="Arial" w:cs="Arial" w:eastAsia="Arial"/>
          <w:sz w:val="14"/>
          <w:szCs w:val="14"/>
          <w:spacing w:val="-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going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ard.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D1049–D1056.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riplet,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Butle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Systems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Biology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arehousing:</w:t>
      </w:r>
      <w:r>
        <w:rPr>
          <w:rFonts w:ascii="Arial" w:hAnsi="Arial" w:cs="Arial" w:eastAsia="Arial"/>
          <w:sz w:val="14"/>
          <w:szCs w:val="14"/>
          <w:spacing w:val="3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Challenges</w:t>
      </w:r>
      <w:r>
        <w:rPr>
          <w:rFonts w:ascii="Arial" w:hAnsi="Arial" w:cs="Arial" w:eastAsia="Arial"/>
          <w:sz w:val="14"/>
          <w:szCs w:val="14"/>
          <w:spacing w:val="1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Strat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gies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ard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fect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Data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gration.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Laux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Strömbäck,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DBK</w:t>
      </w:r>
      <w:r>
        <w:rPr>
          <w:rFonts w:ascii="Arial" w:hAnsi="Arial" w:cs="Arial" w:eastAsia="Arial"/>
          <w:sz w:val="14"/>
          <w:szCs w:val="14"/>
          <w:spacing w:val="-5"/>
          <w:w w:val="93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A-2011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-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34–40,</w:t>
      </w:r>
      <w:r>
        <w:rPr>
          <w:rFonts w:ascii="Arial" w:hAnsi="Arial" w:cs="Arial" w:eastAsia="Arial"/>
          <w:sz w:val="14"/>
          <w:szCs w:val="14"/>
          <w:spacing w:val="1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St.</w:t>
      </w:r>
      <w:r>
        <w:rPr>
          <w:rFonts w:ascii="Arial" w:hAnsi="Arial" w:cs="Arial" w:eastAsia="Arial"/>
          <w:sz w:val="14"/>
          <w:szCs w:val="14"/>
          <w:spacing w:val="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Maarten.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-32" w:right="201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UniProt</w:t>
      </w:r>
      <w:r>
        <w:rPr>
          <w:rFonts w:ascii="Arial" w:hAnsi="Arial" w:cs="Arial" w:eastAsia="Arial"/>
          <w:sz w:val="14"/>
          <w:szCs w:val="14"/>
          <w:spacing w:val="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Consortium</w:t>
      </w:r>
      <w:r>
        <w:rPr>
          <w:rFonts w:ascii="Arial" w:hAnsi="Arial" w:cs="Arial" w:eastAsia="Arial"/>
          <w:sz w:val="14"/>
          <w:szCs w:val="14"/>
          <w:spacing w:val="-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Act</w:t>
      </w:r>
      <w:r>
        <w:rPr>
          <w:rFonts w:ascii="Arial" w:hAnsi="Arial" w:cs="Arial" w:eastAsia="Arial"/>
          <w:sz w:val="14"/>
          <w:szCs w:val="14"/>
          <w:spacing w:val="-3"/>
          <w:w w:val="9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vities</w:t>
      </w:r>
      <w:r>
        <w:rPr>
          <w:rFonts w:ascii="Arial" w:hAnsi="Arial" w:cs="Arial" w:eastAsia="Arial"/>
          <w:sz w:val="14"/>
          <w:szCs w:val="14"/>
          <w:spacing w:val="2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at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ersal</w:t>
      </w:r>
      <w:r>
        <w:rPr>
          <w:rFonts w:ascii="Arial" w:hAnsi="Arial" w:cs="Arial" w:eastAsia="Arial"/>
          <w:sz w:val="14"/>
          <w:szCs w:val="14"/>
          <w:spacing w:val="3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Protein</w:t>
      </w:r>
      <w:r>
        <w:rPr>
          <w:rFonts w:ascii="Arial" w:hAnsi="Arial" w:cs="Arial" w:eastAsia="Arial"/>
          <w:sz w:val="14"/>
          <w:szCs w:val="14"/>
          <w:spacing w:val="1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Resource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(UniProt).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D191–8.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W3C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Language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Document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95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ervi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2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v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ervi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e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left="5544" w:right="5324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176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175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174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173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2016/1/14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#10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type w:val="continuous"/>
      <w:pgSz w:w="14180" w:h="20020"/>
      <w:pgMar w:top="2080" w:bottom="280" w:left="1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Sans Typewriter">
    <w:altName w:val="Lucida Sans Typewriter"/>
    <w:charset w:val="0"/>
    <w:family w:val="swiss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49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48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47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46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45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44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43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42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41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40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39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38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237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236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235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34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33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32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31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230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229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228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27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26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25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24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223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222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221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20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19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18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17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216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215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214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13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12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11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10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209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208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207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06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05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04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03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202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201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200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199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198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197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196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195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194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10.862752pt;height:9.9701pt;mso-position-horizontal-relative:page;mso-position-vertical-relative:page;z-index:-1193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10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cin.ufpe.br/" TargetMode="External"/><Relationship Id="rId7" Type="http://schemas.openxmlformats.org/officeDocument/2006/relationships/hyperlink" Target="mailto:fss3@cin.ufpe.br" TargetMode="External"/><Relationship Id="rId8" Type="http://schemas.openxmlformats.org/officeDocument/2006/relationships/hyperlink" Target="mailto:journals.permissions@oup.com" TargetMode="Externa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yperlink" Target="http://www.cin.ufpe.br/%CB%9Cintegrativo)" TargetMode="External"/><Relationship Id="rId12" Type="http://schemas.openxmlformats.org/officeDocument/2006/relationships/hyperlink" Target="http://www.cin.ufpe.br/%CB%9Cintegrativo)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yperlink" Target="http://www.w3.org/TR/sparql11-query/" TargetMode="External"/><Relationship Id="rId20" Type="http://schemas.openxmlformats.org/officeDocument/2006/relationships/hyperlink" Target="http://www.w3.org/TR/owl2-manchester-syntax/" TargetMode="External"/><Relationship Id="rId21" Type="http://schemas.openxmlformats.org/officeDocument/2006/relationships/hyperlink" Target="http://www.ifomis.org/bfo/manual" TargetMode="External"/><Relationship Id="rId22" Type="http://schemas.openxmlformats.org/officeDocument/2006/relationships/hyperlink" Target="http://www.w3.org/TR/owl2-overvie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2016-01-14T12:17:23Z</dcterms:created>
  <dcterms:modified xsi:type="dcterms:W3CDTF">2016-01-14T12:17:23Z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LastSaved">
    <vt:filetime>2016-01-14T00:00:00Z</vt:filetime>
  </property>
</Properties>
</file>